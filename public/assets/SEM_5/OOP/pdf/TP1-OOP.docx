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54B" w14:textId="77777777" w:rsidR="007B1253" w:rsidRPr="007B1253" w:rsidRDefault="007B1253" w:rsidP="007B1253">
      <w:pPr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7B1253">
        <w:rPr>
          <w:rFonts w:ascii="Times New Roman" w:hAnsi="Times New Roman"/>
          <w:b/>
          <w:color w:val="auto"/>
          <w:sz w:val="28"/>
          <w:szCs w:val="28"/>
        </w:rPr>
        <w:t>Tugas Personal ke-1</w:t>
      </w:r>
    </w:p>
    <w:p w14:paraId="793AC142" w14:textId="5E7DB3CD" w:rsidR="007B1253" w:rsidRDefault="007B1253" w:rsidP="007B1253">
      <w:pPr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7B1253">
        <w:rPr>
          <w:rFonts w:ascii="Times New Roman" w:hAnsi="Times New Roman"/>
          <w:b/>
          <w:color w:val="auto"/>
          <w:sz w:val="28"/>
          <w:szCs w:val="28"/>
        </w:rPr>
        <w:t xml:space="preserve">Week </w:t>
      </w:r>
      <w:r w:rsidR="00B63582">
        <w:rPr>
          <w:rFonts w:ascii="Times New Roman" w:hAnsi="Times New Roman"/>
          <w:b/>
          <w:color w:val="auto"/>
          <w:sz w:val="28"/>
          <w:szCs w:val="28"/>
        </w:rPr>
        <w:t>3</w:t>
      </w:r>
    </w:p>
    <w:p w14:paraId="5B84D29E" w14:textId="437DEF9F" w:rsidR="00285A1E" w:rsidRPr="007B1253" w:rsidRDefault="00285A1E" w:rsidP="00285A1E">
      <w:pPr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Frans Sebastian - 2502121162</w:t>
      </w:r>
    </w:p>
    <w:p w14:paraId="13305237" w14:textId="3888211F" w:rsidR="000B3874" w:rsidRPr="007B1253" w:rsidRDefault="000B3874" w:rsidP="00120969">
      <w:pPr>
        <w:pStyle w:val="NaskahReferensiAPA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6460C350" w14:textId="5D4FC288" w:rsidR="00285A1E" w:rsidRPr="007B1253" w:rsidRDefault="00E22AEE" w:rsidP="00CF6120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11A26501" w14:textId="2870B110" w:rsidR="00E22AEE" w:rsidRPr="007B1253" w:rsidRDefault="00E22AEE" w:rsidP="00741B55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6457BB9" w14:textId="76147C9C" w:rsidR="00E22AEE" w:rsidRPr="007B1253" w:rsidRDefault="00E22AEE" w:rsidP="008D14A7">
      <w:pPr>
        <w:pStyle w:val="NaskahReferensiAPA"/>
        <w:numPr>
          <w:ilvl w:val="0"/>
          <w:numId w:val="29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en-US"/>
        </w:rPr>
        <w:t>Soal Essay</w:t>
      </w:r>
    </w:p>
    <w:p w14:paraId="0B1301DC" w14:textId="77777777" w:rsidR="004F454F" w:rsidRPr="007B1253" w:rsidRDefault="004F454F" w:rsidP="008D14A7">
      <w:pPr>
        <w:pStyle w:val="ListParagraph"/>
        <w:numPr>
          <w:ilvl w:val="0"/>
          <w:numId w:val="30"/>
        </w:numPr>
        <w:shd w:val="clear" w:color="auto" w:fill="auto"/>
        <w:spacing w:after="200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B1253">
        <w:rPr>
          <w:rFonts w:ascii="Times New Roman" w:hAnsi="Times New Roman" w:cs="Times New Roman"/>
          <w:color w:val="auto"/>
          <w:sz w:val="24"/>
          <w:szCs w:val="24"/>
        </w:rPr>
        <w:t>Sebutkan</w:t>
      </w:r>
      <w:proofErr w:type="spellEnd"/>
      <w:r w:rsidRPr="007B1253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7B1253">
        <w:rPr>
          <w:rFonts w:ascii="Times New Roman" w:hAnsi="Times New Roman" w:cs="Times New Roman"/>
          <w:color w:val="auto"/>
          <w:sz w:val="24"/>
          <w:szCs w:val="24"/>
        </w:rPr>
        <w:t>jelaskan</w:t>
      </w:r>
      <w:proofErr w:type="spellEnd"/>
      <w:r w:rsidRPr="007B12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B1253">
        <w:rPr>
          <w:rFonts w:ascii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7B125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733AFA02" w14:textId="4FF78145" w:rsidR="004F454F" w:rsidRDefault="004F454F" w:rsidP="008D14A7">
      <w:pPr>
        <w:pStyle w:val="ListParagraph"/>
        <w:numPr>
          <w:ilvl w:val="0"/>
          <w:numId w:val="31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B1253">
        <w:rPr>
          <w:rFonts w:ascii="Times New Roman" w:hAnsi="Times New Roman" w:cs="Times New Roman"/>
          <w:color w:val="auto"/>
          <w:sz w:val="24"/>
          <w:szCs w:val="24"/>
        </w:rPr>
        <w:t>Perbedaan</w:t>
      </w:r>
      <w:proofErr w:type="spellEnd"/>
      <w:r w:rsidRPr="007B12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>structured programming vs object-oriented programming</w:t>
      </w:r>
      <w:r w:rsidRPr="007B1253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2783C0FD" w14:textId="1C533BB3" w:rsidR="00B24D1C" w:rsidRDefault="00B24D1C" w:rsidP="00B24D1C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Jaw</w:t>
      </w:r>
      <w:r w:rsidR="00FF4DDF">
        <w:rPr>
          <w:rFonts w:ascii="Times New Roman" w:hAnsi="Times New Roman" w:cs="Times New Roman"/>
          <w:color w:val="auto"/>
          <w:sz w:val="24"/>
          <w:szCs w:val="24"/>
        </w:rPr>
        <w:t>ab:</w:t>
      </w:r>
    </w:p>
    <w:p w14:paraId="0E4A84E1" w14:textId="36929353" w:rsidR="00FF4DDF" w:rsidRDefault="000C5C07" w:rsidP="008D14A7">
      <w:pPr>
        <w:pStyle w:val="ListParagraph"/>
        <w:numPr>
          <w:ilvl w:val="0"/>
          <w:numId w:val="35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0C5C07">
        <w:rPr>
          <w:rFonts w:ascii="Times New Roman" w:hAnsi="Times New Roman" w:cs="Times New Roman"/>
          <w:color w:val="auto"/>
          <w:sz w:val="24"/>
          <w:szCs w:val="24"/>
        </w:rPr>
        <w:t>Structured Programming:</w:t>
      </w:r>
    </w:p>
    <w:p w14:paraId="52BF0532" w14:textId="77777777" w:rsidR="001F28BA" w:rsidRPr="001F28BA" w:rsidRDefault="001F28BA" w:rsidP="001F28BA">
      <w:pPr>
        <w:pStyle w:val="ListParagraph"/>
        <w:numPr>
          <w:ilvl w:val="0"/>
          <w:numId w:val="36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Fokus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konsep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pemrograman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prosedural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, yang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menekankan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pemanggilan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serangkaian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prosedur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atau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5373D3D" w14:textId="77777777" w:rsidR="001F28BA" w:rsidRPr="001F28BA" w:rsidRDefault="001F28BA" w:rsidP="001F28BA">
      <w:pPr>
        <w:pStyle w:val="ListParagraph"/>
        <w:numPr>
          <w:ilvl w:val="0"/>
          <w:numId w:val="36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Program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terstruktur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linear,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fungsi-fungsi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atau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prosedur-prosedur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dipanggil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berurutan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334FA1E" w14:textId="77777777" w:rsidR="001F28BA" w:rsidRPr="001F28BA" w:rsidRDefault="001F28BA" w:rsidP="001F28BA">
      <w:pPr>
        <w:pStyle w:val="ListParagraph"/>
        <w:numPr>
          <w:ilvl w:val="0"/>
          <w:numId w:val="36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Data dan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dipisahkan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jelas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disimpan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variabel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diakses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fungsi-fungsi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terpisah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9E413B8" w14:textId="62F68007" w:rsidR="001F28BA" w:rsidRPr="00376D81" w:rsidRDefault="001F28BA" w:rsidP="00376D81">
      <w:pPr>
        <w:pStyle w:val="ListParagraph"/>
        <w:numPr>
          <w:ilvl w:val="0"/>
          <w:numId w:val="36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Pengendalian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aliran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bergantung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struktur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loop,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kondisional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pemanggilan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612A1EA" w14:textId="15C6E24B" w:rsidR="00B37D2A" w:rsidRPr="001F28BA" w:rsidRDefault="00B37D2A" w:rsidP="001F28BA">
      <w:pPr>
        <w:shd w:val="clear" w:color="auto" w:fill="auto"/>
        <w:spacing w:after="200"/>
        <w:ind w:left="2051" w:firstLine="76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F28BA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1F28B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CD44914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B37D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// Program C </w:t>
      </w:r>
      <w:proofErr w:type="spellStart"/>
      <w:r w:rsidRPr="00B37D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sederhana</w:t>
      </w:r>
      <w:proofErr w:type="spellEnd"/>
      <w:r w:rsidRPr="00B37D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B37D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menggunakan</w:t>
      </w:r>
      <w:proofErr w:type="spellEnd"/>
      <w:r w:rsidRPr="00B37D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B37D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pendekatan</w:t>
      </w:r>
      <w:proofErr w:type="spellEnd"/>
      <w:r w:rsidRPr="00B37D2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structured programming</w:t>
      </w:r>
    </w:p>
    <w:p w14:paraId="070466BA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#include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&lt;</w:t>
      </w:r>
      <w:proofErr w:type="spellStart"/>
      <w:r w:rsidRPr="00B37D2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stdio.h</w:t>
      </w:r>
      <w:proofErr w:type="spellEnd"/>
      <w:r w:rsidRPr="00B37D2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&gt;</w:t>
      </w:r>
    </w:p>
    <w:p w14:paraId="4EE5949B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5882F080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// </w:t>
      </w:r>
      <w:proofErr w:type="spellStart"/>
      <w:r w:rsidRPr="00B37D2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Deklarasi</w:t>
      </w:r>
      <w:proofErr w:type="spellEnd"/>
      <w:r w:rsidRPr="00B37D2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</w:t>
      </w:r>
      <w:proofErr w:type="spellStart"/>
      <w:r w:rsidRPr="00B37D2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fungsi-fungsi</w:t>
      </w:r>
      <w:proofErr w:type="spellEnd"/>
    </w:p>
    <w:p w14:paraId="32513172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37D2A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tambah</w:t>
      </w:r>
      <w:proofErr w:type="spellEnd"/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a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,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b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 {</w:t>
      </w:r>
    </w:p>
    <w:p w14:paraId="6FE2BF2C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return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a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color w:val="56B6C2"/>
          <w:sz w:val="24"/>
          <w:szCs w:val="24"/>
          <w:lang w:val="en-ID" w:eastAsia="en-ID"/>
        </w:rPr>
        <w:t>+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B37D2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b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68CCF63D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</w:t>
      </w:r>
    </w:p>
    <w:p w14:paraId="1A0F7AB9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5EE3C8A6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B37D2A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main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 {</w:t>
      </w:r>
    </w:p>
    <w:p w14:paraId="6395600B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x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=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B37D2A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5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74927ABB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y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=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B37D2A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3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327B57FD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r w:rsidRPr="00B37D2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hasil</w:t>
      </w:r>
      <w:proofErr w:type="spellEnd"/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=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37D2A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tambah</w:t>
      </w:r>
      <w:proofErr w:type="spellEnd"/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B37D2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x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, </w:t>
      </w:r>
      <w:r w:rsidRPr="00B37D2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y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);</w:t>
      </w:r>
    </w:p>
    <w:p w14:paraId="40EB48B8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proofErr w:type="spellStart"/>
      <w:proofErr w:type="gramStart"/>
      <w:r w:rsidRPr="00B37D2A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printf</w:t>
      </w:r>
      <w:proofErr w:type="spellEnd"/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B37D2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 xml:space="preserve">"Hasil </w:t>
      </w:r>
      <w:proofErr w:type="spellStart"/>
      <w:r w:rsidRPr="00B37D2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penjumlahan</w:t>
      </w:r>
      <w:proofErr w:type="spellEnd"/>
      <w:r w:rsidRPr="00B37D2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 xml:space="preserve">: </w:t>
      </w:r>
      <w:r w:rsidRPr="00B37D2A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%d</w:t>
      </w:r>
      <w:r w:rsidRPr="00B37D2A">
        <w:rPr>
          <w:rFonts w:ascii="Consolas" w:eastAsia="Times New Roman" w:hAnsi="Consolas" w:cs="Times New Roman"/>
          <w:color w:val="56B6C2"/>
          <w:sz w:val="24"/>
          <w:szCs w:val="24"/>
          <w:lang w:val="en-ID" w:eastAsia="en-ID"/>
        </w:rPr>
        <w:t>\n</w:t>
      </w:r>
      <w:r w:rsidRPr="00B37D2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, </w:t>
      </w:r>
      <w:proofErr w:type="spellStart"/>
      <w:r w:rsidRPr="00B37D2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hasil</w:t>
      </w:r>
      <w:proofErr w:type="spellEnd"/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);</w:t>
      </w:r>
    </w:p>
    <w:p w14:paraId="1D51A372" w14:textId="77777777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lastRenderedPageBreak/>
        <w:t xml:space="preserve">    </w:t>
      </w:r>
      <w:r w:rsidRPr="00B37D2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return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B37D2A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0</w:t>
      </w: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4B67F9BD" w14:textId="0DA29C2E" w:rsidR="00B37D2A" w:rsidRPr="00B37D2A" w:rsidRDefault="00B37D2A" w:rsidP="00B37D2A">
      <w:pPr>
        <w:shd w:val="clear" w:color="auto" w:fill="282C34"/>
        <w:spacing w:after="0" w:line="285" w:lineRule="atLeast"/>
        <w:ind w:left="2127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B37D2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</w:t>
      </w:r>
    </w:p>
    <w:p w14:paraId="4578B5DC" w14:textId="77777777" w:rsidR="00B37D2A" w:rsidRPr="00B37D2A" w:rsidRDefault="00B37D2A" w:rsidP="00B37D2A">
      <w:p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</w:p>
    <w:p w14:paraId="2B85F341" w14:textId="1C94C7D2" w:rsidR="00CF35C2" w:rsidRDefault="00E435FB" w:rsidP="008D14A7">
      <w:pPr>
        <w:pStyle w:val="ListParagraph"/>
        <w:numPr>
          <w:ilvl w:val="0"/>
          <w:numId w:val="35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E435FB">
        <w:rPr>
          <w:rFonts w:ascii="Times New Roman" w:hAnsi="Times New Roman" w:cs="Times New Roman"/>
          <w:color w:val="auto"/>
          <w:sz w:val="24"/>
          <w:szCs w:val="24"/>
        </w:rPr>
        <w:t>Object-Oriented Programming (OOP):</w:t>
      </w:r>
    </w:p>
    <w:p w14:paraId="2BE1F9E6" w14:textId="77777777" w:rsidR="00312D6B" w:rsidRPr="00312D6B" w:rsidRDefault="00312D6B" w:rsidP="00312D6B">
      <w:pPr>
        <w:pStyle w:val="ListParagraph"/>
        <w:numPr>
          <w:ilvl w:val="0"/>
          <w:numId w:val="37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Fokus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konsep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, di mana program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terdiri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objek-objek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merepresentasikan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entitas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dunia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nyata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73CA85A" w14:textId="77777777" w:rsidR="00312D6B" w:rsidRPr="00312D6B" w:rsidRDefault="00312D6B" w:rsidP="00312D6B">
      <w:pPr>
        <w:pStyle w:val="ListParagraph"/>
        <w:numPr>
          <w:ilvl w:val="0"/>
          <w:numId w:val="37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atribut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(data) dan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) yang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berkaitan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D13363A" w14:textId="77777777" w:rsidR="00312D6B" w:rsidRPr="00312D6B" w:rsidRDefault="00312D6B" w:rsidP="00312D6B">
      <w:pPr>
        <w:pStyle w:val="ListParagraph"/>
        <w:numPr>
          <w:ilvl w:val="0"/>
          <w:numId w:val="37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Data dan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berkaitan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suatu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dikapsulasi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bersama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dalam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sendiri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memungkinkan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abstraksi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742BFF4" w14:textId="35140505" w:rsidR="00E435FB" w:rsidRDefault="00312D6B" w:rsidP="00312D6B">
      <w:pPr>
        <w:pStyle w:val="ListParagraph"/>
        <w:numPr>
          <w:ilvl w:val="0"/>
          <w:numId w:val="37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Hubungan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didefinisikan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melalui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konsep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pewarisan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 (inheritance),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polimorfisme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312D6B">
        <w:rPr>
          <w:rFonts w:ascii="Times New Roman" w:hAnsi="Times New Roman" w:cs="Times New Roman"/>
          <w:color w:val="auto"/>
          <w:sz w:val="24"/>
          <w:szCs w:val="24"/>
        </w:rPr>
        <w:t>enkapsulasi</w:t>
      </w:r>
      <w:proofErr w:type="spellEnd"/>
      <w:r w:rsidRPr="00312D6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79658E8" w14:textId="2E983589" w:rsidR="00EC3C69" w:rsidRDefault="00EC3C69" w:rsidP="00EC3C69">
      <w:pPr>
        <w:shd w:val="clear" w:color="auto" w:fill="auto"/>
        <w:spacing w:after="200"/>
        <w:ind w:left="221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682EF820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// Program C++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sederhana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menggunakan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pendekatan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Object-Oriented Programming</w:t>
      </w:r>
    </w:p>
    <w:p w14:paraId="6CF1CF12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#include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&lt;iostream&gt;</w:t>
      </w:r>
    </w:p>
    <w:p w14:paraId="13A1D184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using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namespace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C3C69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std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41EF5EB0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7106673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Deklarasi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class</w:t>
      </w:r>
    </w:p>
    <w:p w14:paraId="6B36FB74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Bilangan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37597B64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private:</w:t>
      </w:r>
    </w:p>
    <w:p w14:paraId="7EDF74AE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nilai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5D8C30BE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public:</w:t>
      </w:r>
    </w:p>
    <w:p w14:paraId="6636DAD6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   //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Konstruktor</w:t>
      </w:r>
      <w:proofErr w:type="spellEnd"/>
    </w:p>
    <w:p w14:paraId="61764092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C3C69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Bilangan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n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10981269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nilai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C3C6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n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3506F2CE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669D8633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43249AA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   // Metode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menampilkan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</w:p>
    <w:p w14:paraId="5840D141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C3C69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tampilkanNilai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49A883ED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cout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&lt;&lt;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"Nilai: "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&lt;&lt;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nilai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&lt;&lt;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C3C69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endl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60DA08B7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278D4AB8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};</w:t>
      </w:r>
    </w:p>
    <w:p w14:paraId="72784072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A4D39D2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int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C3C69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main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4FAFF00D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   //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Membuat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objek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class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Bilangan</w:t>
      </w:r>
      <w:proofErr w:type="spellEnd"/>
    </w:p>
    <w:p w14:paraId="2B98F67E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EC3C69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Bilangan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bilangan1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C3C69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</w:t>
      </w:r>
      <w:proofErr w:type="gramStart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proofErr w:type="gramEnd"/>
    </w:p>
    <w:p w14:paraId="26351C76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EC3C69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Bilangan</w:t>
      </w:r>
      <w:proofErr w:type="spellEnd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bilangan2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EC3C69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proofErr w:type="gramEnd"/>
    </w:p>
    <w:p w14:paraId="5E91A8CB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50549FE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   //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Memanggil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metode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menampilkan</w:t>
      </w:r>
      <w:proofErr w:type="spellEnd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EC3C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</w:p>
    <w:p w14:paraId="06F44B60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bilangan1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C3C69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tampilkanNilai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Start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proofErr w:type="gramEnd"/>
    </w:p>
    <w:p w14:paraId="64FC5AE5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EC3C69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bilangan2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EC3C69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tampilkanNilai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Start"/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proofErr w:type="gramEnd"/>
    </w:p>
    <w:p w14:paraId="4037E5CC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B779E73" w14:textId="77777777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EC3C69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EC3C69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proofErr w:type="gramEnd"/>
    </w:p>
    <w:p w14:paraId="4B6B747B" w14:textId="2D7561FD" w:rsidR="00EC3C69" w:rsidRPr="00EC3C69" w:rsidRDefault="00EC3C69" w:rsidP="00EC3C69">
      <w:pPr>
        <w:shd w:val="clear" w:color="auto" w:fill="282C34"/>
        <w:spacing w:after="0" w:line="285" w:lineRule="atLeast"/>
        <w:ind w:left="2268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EC3C69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303C1F69" w14:textId="1F4E7FC5" w:rsidR="00EC3C69" w:rsidRPr="00EC3C69" w:rsidRDefault="005515D9" w:rsidP="00EC3C69">
      <w:pPr>
        <w:shd w:val="clear" w:color="auto" w:fill="auto"/>
        <w:spacing w:after="200"/>
        <w:ind w:left="2214"/>
        <w:rPr>
          <w:rFonts w:ascii="Times New Roman" w:hAnsi="Times New Roman" w:cs="Times New Roman"/>
          <w:color w:val="auto"/>
          <w:sz w:val="24"/>
          <w:szCs w:val="24"/>
        </w:rPr>
      </w:pPr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Dalam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atas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, class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merepresentasikan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atribut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5515D9">
        <w:rPr>
          <w:rFonts w:ascii="Times New Roman" w:hAnsi="Times New Roman" w:cs="Times New Roman"/>
          <w:color w:val="auto"/>
          <w:sz w:val="24"/>
          <w:szCs w:val="24"/>
        </w:rPr>
        <w:t>tampilkanNilai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) untuk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menampilkan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Objek-objek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bilangan1 dan bilangan2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dibuat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 xml:space="preserve"> class </w:t>
      </w:r>
      <w:proofErr w:type="spellStart"/>
      <w:r w:rsidRPr="005515D9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5515D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8961B8F" w14:textId="29033061" w:rsidR="004F454F" w:rsidRPr="007B1253" w:rsidRDefault="004F454F" w:rsidP="008D14A7">
      <w:pPr>
        <w:pStyle w:val="ListParagraph"/>
        <w:numPr>
          <w:ilvl w:val="0"/>
          <w:numId w:val="31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Perbandingan antara Java, C#</w:t>
      </w:r>
      <w:r w:rsidR="00441F26"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</w:t>
      </w: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C++</w:t>
      </w:r>
      <w:r w:rsidR="00441F26"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, dan C </w:t>
      </w: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!</w:t>
      </w:r>
    </w:p>
    <w:p w14:paraId="06F1D84C" w14:textId="622ED850" w:rsidR="00441F26" w:rsidRDefault="00441F26" w:rsidP="00441F26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Serta kelebihan dan kekurangan dari bahasa program tersebut</w:t>
      </w:r>
    </w:p>
    <w:p w14:paraId="3020B09E" w14:textId="3EBFBC9B" w:rsidR="00E435FB" w:rsidRDefault="00E435FB" w:rsidP="00441F26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Jawab:</w:t>
      </w:r>
    </w:p>
    <w:p w14:paraId="6A7C0C74" w14:textId="6F369E2D" w:rsidR="00E435FB" w:rsidRDefault="001E1040" w:rsidP="008D14A7">
      <w:pPr>
        <w:pStyle w:val="ListParagraph"/>
        <w:numPr>
          <w:ilvl w:val="0"/>
          <w:numId w:val="38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1E1040">
        <w:rPr>
          <w:rFonts w:ascii="Times New Roman" w:hAnsi="Times New Roman" w:cs="Times New Roman"/>
          <w:color w:val="auto"/>
          <w:sz w:val="24"/>
          <w:szCs w:val="24"/>
          <w:lang w:val="sv-SE"/>
        </w:rPr>
        <w:t>Java:</w:t>
      </w:r>
    </w:p>
    <w:p w14:paraId="6391A36B" w14:textId="4A654441" w:rsidR="001E1040" w:rsidRDefault="005F3C23" w:rsidP="008D14A7">
      <w:pPr>
        <w:pStyle w:val="ListParagraph"/>
        <w:numPr>
          <w:ilvl w:val="0"/>
          <w:numId w:val="39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5F3C23">
        <w:rPr>
          <w:rFonts w:ascii="Times New Roman" w:hAnsi="Times New Roman" w:cs="Times New Roman"/>
          <w:color w:val="auto"/>
          <w:sz w:val="24"/>
          <w:szCs w:val="24"/>
          <w:lang w:val="sv-SE"/>
        </w:rPr>
        <w:t>Kelebihan:</w:t>
      </w:r>
    </w:p>
    <w:p w14:paraId="533D4FB7" w14:textId="77777777" w:rsidR="00390D70" w:rsidRPr="00390D70" w:rsidRDefault="00390D70" w:rsidP="00390D70">
      <w:pPr>
        <w:pStyle w:val="ListParagraph"/>
        <w:numPr>
          <w:ilvl w:val="1"/>
          <w:numId w:val="39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390D70">
        <w:rPr>
          <w:rFonts w:ascii="Times New Roman" w:hAnsi="Times New Roman" w:cs="Times New Roman"/>
          <w:color w:val="auto"/>
          <w:sz w:val="24"/>
          <w:szCs w:val="24"/>
          <w:lang w:val="sv-SE"/>
        </w:rPr>
        <w:t>Portabilitas tinggi karena kode Java dapat dijalankan di berbagai platform yang mendukung Java Virtual Machine (JVM).</w:t>
      </w:r>
    </w:p>
    <w:p w14:paraId="275196B8" w14:textId="77777777" w:rsidR="00390D70" w:rsidRDefault="00390D70" w:rsidP="00390D70">
      <w:pPr>
        <w:pStyle w:val="ListParagraph"/>
        <w:numPr>
          <w:ilvl w:val="1"/>
          <w:numId w:val="39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390D70">
        <w:rPr>
          <w:rFonts w:ascii="Times New Roman" w:hAnsi="Times New Roman" w:cs="Times New Roman"/>
          <w:color w:val="auto"/>
          <w:sz w:val="24"/>
          <w:szCs w:val="24"/>
          <w:lang w:val="sv-SE"/>
        </w:rPr>
        <w:t>Memiliki manajemen memori otomatis melalui pengumpulan sampah (garbage collection), yang mengurangi risiko kebocoran memori dan kesalahan alokasi memori.</w:t>
      </w:r>
    </w:p>
    <w:p w14:paraId="481105BC" w14:textId="09980056" w:rsidR="00932996" w:rsidRDefault="00932996" w:rsidP="00390D70">
      <w:pPr>
        <w:pStyle w:val="ListParagraph"/>
        <w:numPr>
          <w:ilvl w:val="0"/>
          <w:numId w:val="39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932996">
        <w:rPr>
          <w:rFonts w:ascii="Times New Roman" w:hAnsi="Times New Roman" w:cs="Times New Roman"/>
          <w:color w:val="auto"/>
          <w:sz w:val="24"/>
          <w:szCs w:val="24"/>
          <w:lang w:val="sv-SE"/>
        </w:rPr>
        <w:t>Kekurangan:</w:t>
      </w:r>
    </w:p>
    <w:p w14:paraId="269D7E9C" w14:textId="77777777" w:rsidR="003657EE" w:rsidRPr="003657EE" w:rsidRDefault="003657EE" w:rsidP="003657EE">
      <w:pPr>
        <w:pStyle w:val="ListParagraph"/>
        <w:numPr>
          <w:ilvl w:val="1"/>
          <w:numId w:val="39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3657EE">
        <w:rPr>
          <w:rFonts w:ascii="Times New Roman" w:hAnsi="Times New Roman" w:cs="Times New Roman"/>
          <w:color w:val="auto"/>
          <w:sz w:val="24"/>
          <w:szCs w:val="24"/>
          <w:lang w:val="sv-SE"/>
        </w:rPr>
        <w:t>Kinerja kadang kurang optimal karena program dijalankan pada mesin virtual Java (JVM), yang memperkenalkan overhead eksekusi.</w:t>
      </w:r>
    </w:p>
    <w:p w14:paraId="5A93D8CB" w14:textId="030EEF22" w:rsidR="003657EE" w:rsidRPr="00571974" w:rsidRDefault="003657EE" w:rsidP="003657EE">
      <w:pPr>
        <w:pStyle w:val="ListParagraph"/>
        <w:numPr>
          <w:ilvl w:val="1"/>
          <w:numId w:val="39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3657EE">
        <w:rPr>
          <w:rFonts w:ascii="Times New Roman" w:hAnsi="Times New Roman" w:cs="Times New Roman"/>
          <w:color w:val="auto"/>
          <w:sz w:val="24"/>
          <w:szCs w:val="24"/>
          <w:lang w:val="sv-SE"/>
        </w:rPr>
        <w:t>Terkadang diperlukan penanganan eksepsi yang memperlambat kinerja.</w:t>
      </w:r>
    </w:p>
    <w:p w14:paraId="4B10BB35" w14:textId="0AB6EBA0" w:rsidR="00571974" w:rsidRDefault="00571974" w:rsidP="003657EE">
      <w:pPr>
        <w:pStyle w:val="ListParagraph"/>
        <w:numPr>
          <w:ilvl w:val="0"/>
          <w:numId w:val="0"/>
        </w:numPr>
        <w:shd w:val="clear" w:color="auto" w:fill="auto"/>
        <w:spacing w:after="200"/>
        <w:ind w:left="329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510095A" w14:textId="1F66F465" w:rsidR="004931CF" w:rsidRDefault="00571974" w:rsidP="008D14A7">
      <w:pPr>
        <w:pStyle w:val="ListParagraph"/>
        <w:numPr>
          <w:ilvl w:val="0"/>
          <w:numId w:val="38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571974">
        <w:rPr>
          <w:rFonts w:ascii="Times New Roman" w:hAnsi="Times New Roman" w:cs="Times New Roman"/>
          <w:color w:val="auto"/>
          <w:sz w:val="24"/>
          <w:szCs w:val="24"/>
          <w:lang w:val="sv-SE"/>
        </w:rPr>
        <w:t>C#</w:t>
      </w:r>
      <w:r w:rsidR="004931CF">
        <w:rPr>
          <w:rFonts w:ascii="Times New Roman" w:hAnsi="Times New Roman" w:cs="Times New Roman"/>
          <w:color w:val="auto"/>
          <w:sz w:val="24"/>
          <w:szCs w:val="24"/>
          <w:lang w:val="sv-SE"/>
        </w:rPr>
        <w:t>:</w:t>
      </w:r>
    </w:p>
    <w:p w14:paraId="4B4075C2" w14:textId="429AFFFD" w:rsidR="004931CF" w:rsidRDefault="004931CF" w:rsidP="008D14A7">
      <w:pPr>
        <w:pStyle w:val="ListParagraph"/>
        <w:numPr>
          <w:ilvl w:val="0"/>
          <w:numId w:val="40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931CF">
        <w:rPr>
          <w:rFonts w:ascii="Times New Roman" w:hAnsi="Times New Roman" w:cs="Times New Roman"/>
          <w:color w:val="auto"/>
          <w:sz w:val="24"/>
          <w:szCs w:val="24"/>
          <w:lang w:val="sv-SE"/>
        </w:rPr>
        <w:t>Kelebihan:</w:t>
      </w:r>
    </w:p>
    <w:p w14:paraId="5E4EEC14" w14:textId="77777777" w:rsidR="00763402" w:rsidRPr="00763402" w:rsidRDefault="00763402" w:rsidP="00763402">
      <w:pPr>
        <w:pStyle w:val="ListParagraph"/>
        <w:numPr>
          <w:ilvl w:val="1"/>
          <w:numId w:val="40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63402">
        <w:rPr>
          <w:rFonts w:ascii="Times New Roman" w:hAnsi="Times New Roman" w:cs="Times New Roman"/>
          <w:color w:val="auto"/>
          <w:sz w:val="24"/>
          <w:szCs w:val="24"/>
          <w:lang w:val="sv-SE"/>
        </w:rPr>
        <w:t>Integrasi yang baik dengan platform Windows dan kerangka .NET, memungkinkan pengembangan aplikasi yang kuat dan fleksibel di lingkungan Windows.</w:t>
      </w:r>
    </w:p>
    <w:p w14:paraId="7EE54FEF" w14:textId="14C39D80" w:rsidR="00763402" w:rsidRPr="002C24BC" w:rsidRDefault="00763402" w:rsidP="00763402">
      <w:pPr>
        <w:pStyle w:val="ListParagraph"/>
        <w:numPr>
          <w:ilvl w:val="1"/>
          <w:numId w:val="40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63402">
        <w:rPr>
          <w:rFonts w:ascii="Times New Roman" w:hAnsi="Times New Roman" w:cs="Times New Roman"/>
          <w:color w:val="auto"/>
          <w:sz w:val="24"/>
          <w:szCs w:val="24"/>
          <w:lang w:val="sv-SE"/>
        </w:rPr>
        <w:t>Dukungan untuk pemrograman berorientasi objek yang kuat, termasuk fitur-fitur seperti pewarisan, polimorfisme, dan enkapsulasi.</w:t>
      </w:r>
    </w:p>
    <w:p w14:paraId="52824FE7" w14:textId="3EFBD7B4" w:rsidR="002C24BC" w:rsidRDefault="002C24BC" w:rsidP="00763402">
      <w:pPr>
        <w:pStyle w:val="ListParagraph"/>
        <w:numPr>
          <w:ilvl w:val="0"/>
          <w:numId w:val="0"/>
        </w:numPr>
        <w:shd w:val="clear" w:color="auto" w:fill="auto"/>
        <w:spacing w:after="200"/>
        <w:ind w:left="326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347929A" w14:textId="33D5EFF4" w:rsidR="002C24BC" w:rsidRDefault="002C24BC" w:rsidP="008D14A7">
      <w:pPr>
        <w:pStyle w:val="ListParagraph"/>
        <w:numPr>
          <w:ilvl w:val="0"/>
          <w:numId w:val="40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Kekurangan:</w:t>
      </w:r>
    </w:p>
    <w:p w14:paraId="614CAEFC" w14:textId="77777777" w:rsidR="0044227E" w:rsidRPr="0044227E" w:rsidRDefault="0044227E" w:rsidP="0044227E">
      <w:pPr>
        <w:pStyle w:val="ListParagraph"/>
        <w:numPr>
          <w:ilvl w:val="0"/>
          <w:numId w:val="41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4227E">
        <w:rPr>
          <w:rFonts w:ascii="Times New Roman" w:hAnsi="Times New Roman" w:cs="Times New Roman"/>
          <w:color w:val="auto"/>
          <w:sz w:val="24"/>
          <w:szCs w:val="24"/>
          <w:lang w:val="sv-SE"/>
        </w:rPr>
        <w:t>Ketergantungan pada platform Windows, menyebabkan kurangnya portabilitas aplikasi yang dibangun dengan C#.</w:t>
      </w:r>
    </w:p>
    <w:p w14:paraId="5B4B9B94" w14:textId="55E1DDF3" w:rsidR="0097347C" w:rsidRDefault="0044227E" w:rsidP="0044227E">
      <w:pPr>
        <w:pStyle w:val="ListParagraph"/>
        <w:numPr>
          <w:ilvl w:val="0"/>
          <w:numId w:val="41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4227E">
        <w:rPr>
          <w:rFonts w:ascii="Times New Roman" w:hAnsi="Times New Roman" w:cs="Times New Roman"/>
          <w:color w:val="auto"/>
          <w:sz w:val="24"/>
          <w:szCs w:val="24"/>
          <w:lang w:val="sv-SE"/>
        </w:rPr>
        <w:t>Kurangnya dukungan untuk beberapa platform non-Windows, membatasi fleksibilitas pengembangan.</w:t>
      </w:r>
    </w:p>
    <w:p w14:paraId="499E4510" w14:textId="053B8B72" w:rsidR="0097347C" w:rsidRDefault="0083798B" w:rsidP="008D14A7">
      <w:pPr>
        <w:pStyle w:val="ListParagraph"/>
        <w:numPr>
          <w:ilvl w:val="0"/>
          <w:numId w:val="38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C++:</w:t>
      </w:r>
    </w:p>
    <w:p w14:paraId="3F9B51E4" w14:textId="372B0484" w:rsidR="0083798B" w:rsidRDefault="0083798B" w:rsidP="008D14A7">
      <w:pPr>
        <w:pStyle w:val="ListParagraph"/>
        <w:numPr>
          <w:ilvl w:val="0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Kelebihan:</w:t>
      </w:r>
    </w:p>
    <w:p w14:paraId="401624BC" w14:textId="77777777" w:rsidR="00000D1A" w:rsidRPr="00000D1A" w:rsidRDefault="00000D1A" w:rsidP="00000D1A">
      <w:pPr>
        <w:pStyle w:val="ListParagraph"/>
        <w:numPr>
          <w:ilvl w:val="0"/>
          <w:numId w:val="43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000D1A">
        <w:rPr>
          <w:rFonts w:ascii="Times New Roman" w:hAnsi="Times New Roman" w:cs="Times New Roman"/>
          <w:color w:val="auto"/>
          <w:sz w:val="24"/>
          <w:szCs w:val="24"/>
          <w:lang w:val="sv-SE"/>
        </w:rPr>
        <w:t>Kinerja tinggi karena mendekati bahasa mesin, memungkinkan pengembangan aplikasi yang efisien dalam penggunaan sumber daya.</w:t>
      </w:r>
    </w:p>
    <w:p w14:paraId="21BC920C" w14:textId="2C8C14F8" w:rsidR="00000D1A" w:rsidRPr="00F43377" w:rsidRDefault="00000D1A" w:rsidP="00000D1A">
      <w:pPr>
        <w:pStyle w:val="ListParagraph"/>
        <w:numPr>
          <w:ilvl w:val="0"/>
          <w:numId w:val="43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000D1A">
        <w:rPr>
          <w:rFonts w:ascii="Times New Roman" w:hAnsi="Times New Roman" w:cs="Times New Roman"/>
          <w:color w:val="auto"/>
          <w:sz w:val="24"/>
          <w:szCs w:val="24"/>
          <w:lang w:val="sv-SE"/>
        </w:rPr>
        <w:t>Dukungan untuk pemrograman prosedural dan berorientasi objek, memberikan fleksibilitas dalam pendekatan pengembangan.</w:t>
      </w:r>
      <w:r w:rsidR="00F43377" w:rsidRPr="00F4337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</w:p>
    <w:p w14:paraId="1228CDC7" w14:textId="778D0D65" w:rsidR="0083798B" w:rsidRDefault="0083798B" w:rsidP="00000D1A">
      <w:pPr>
        <w:pStyle w:val="ListParagraph"/>
        <w:numPr>
          <w:ilvl w:val="0"/>
          <w:numId w:val="0"/>
        </w:numPr>
        <w:shd w:val="clear" w:color="auto" w:fill="auto"/>
        <w:spacing w:after="200"/>
        <w:ind w:left="329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188ED5D" w14:textId="2E46658B" w:rsidR="00F43377" w:rsidRDefault="00F43377" w:rsidP="008D14A7">
      <w:pPr>
        <w:pStyle w:val="ListParagraph"/>
        <w:numPr>
          <w:ilvl w:val="0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Kekurangan:</w:t>
      </w:r>
    </w:p>
    <w:p w14:paraId="31146BA5" w14:textId="77777777" w:rsidR="00F97ADF" w:rsidRPr="00F97ADF" w:rsidRDefault="00F97ADF" w:rsidP="00F97ADF">
      <w:pPr>
        <w:pStyle w:val="ListParagraph"/>
        <w:numPr>
          <w:ilvl w:val="1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F97ADF">
        <w:rPr>
          <w:rFonts w:ascii="Times New Roman" w:hAnsi="Times New Roman" w:cs="Times New Roman"/>
          <w:color w:val="auto"/>
          <w:sz w:val="24"/>
          <w:szCs w:val="24"/>
          <w:lang w:val="sv-SE"/>
        </w:rPr>
        <w:t>Memiliki kurva belajar yang lebih tinggi dibandingkan bahasa lain, karena kompleksitas dan fleksibilitasnya yang tinggi.</w:t>
      </w:r>
    </w:p>
    <w:p w14:paraId="3BA327BE" w14:textId="77726F68" w:rsidR="00F97ADF" w:rsidRPr="003E5C22" w:rsidRDefault="00F97ADF" w:rsidP="00F97ADF">
      <w:pPr>
        <w:pStyle w:val="ListParagraph"/>
        <w:numPr>
          <w:ilvl w:val="1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F97ADF">
        <w:rPr>
          <w:rFonts w:ascii="Times New Roman" w:hAnsi="Times New Roman" w:cs="Times New Roman"/>
          <w:color w:val="auto"/>
          <w:sz w:val="24"/>
          <w:szCs w:val="24"/>
          <w:lang w:val="sv-SE"/>
        </w:rPr>
        <w:t>Rentan terhadap kesalahan memori dan kebocoran, karena pengelolaan memori manual yang memerlukan perhatian ekstra dari pengembang.</w:t>
      </w:r>
    </w:p>
    <w:p w14:paraId="236F265E" w14:textId="14D8FE4D" w:rsidR="00F43377" w:rsidRDefault="00F43377" w:rsidP="00F97ADF">
      <w:pPr>
        <w:pStyle w:val="ListParagraph"/>
        <w:numPr>
          <w:ilvl w:val="0"/>
          <w:numId w:val="0"/>
        </w:numPr>
        <w:shd w:val="clear" w:color="auto" w:fill="auto"/>
        <w:spacing w:after="200"/>
        <w:ind w:left="329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873B6B2" w14:textId="0E3A6D6D" w:rsidR="003E5C22" w:rsidRDefault="003E5C22" w:rsidP="008D14A7">
      <w:pPr>
        <w:pStyle w:val="ListParagraph"/>
        <w:numPr>
          <w:ilvl w:val="0"/>
          <w:numId w:val="38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C:</w:t>
      </w:r>
    </w:p>
    <w:p w14:paraId="174D9F65" w14:textId="37EF664D" w:rsidR="003E5C22" w:rsidRDefault="00871390" w:rsidP="008D14A7">
      <w:pPr>
        <w:pStyle w:val="ListParagraph"/>
        <w:numPr>
          <w:ilvl w:val="0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71390">
        <w:rPr>
          <w:rFonts w:ascii="Times New Roman" w:hAnsi="Times New Roman" w:cs="Times New Roman"/>
          <w:color w:val="auto"/>
          <w:sz w:val="24"/>
          <w:szCs w:val="24"/>
          <w:lang w:val="sv-SE"/>
        </w:rPr>
        <w:t>Kelebihan:</w:t>
      </w:r>
    </w:p>
    <w:p w14:paraId="7DD66C34" w14:textId="77777777" w:rsidR="00E07B0E" w:rsidRPr="00E07B0E" w:rsidRDefault="00E07B0E" w:rsidP="00E07B0E">
      <w:pPr>
        <w:pStyle w:val="ListParagraph"/>
        <w:numPr>
          <w:ilvl w:val="1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07B0E">
        <w:rPr>
          <w:rFonts w:ascii="Times New Roman" w:hAnsi="Times New Roman" w:cs="Times New Roman"/>
          <w:color w:val="auto"/>
          <w:sz w:val="24"/>
          <w:szCs w:val="24"/>
          <w:lang w:val="sv-SE"/>
        </w:rPr>
        <w:t>Kinerja tinggi dan efisiensi memori, karena dekat dengan bahasa mesin dan kurangnya overhead yang terkait dengan abstraksi tinggi.</w:t>
      </w:r>
    </w:p>
    <w:p w14:paraId="3D4E797E" w14:textId="2601F6C3" w:rsidR="00AF64E0" w:rsidRPr="00871390" w:rsidRDefault="00E07B0E" w:rsidP="00E07B0E">
      <w:pPr>
        <w:pStyle w:val="ListParagraph"/>
        <w:numPr>
          <w:ilvl w:val="1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07B0E">
        <w:rPr>
          <w:rFonts w:ascii="Times New Roman" w:hAnsi="Times New Roman" w:cs="Times New Roman"/>
          <w:color w:val="auto"/>
          <w:sz w:val="24"/>
          <w:szCs w:val="24"/>
          <w:lang w:val="sv-SE"/>
        </w:rPr>
        <w:t>Digunakan secara luas dalam pengembangan sistem operasi dan perangkat tertanam, karena kemampuannya untuk mengakses perangkat keras secara langsung.</w:t>
      </w:r>
    </w:p>
    <w:p w14:paraId="2E02B362" w14:textId="49735C93" w:rsidR="00871390" w:rsidRDefault="00871390" w:rsidP="00AF64E0">
      <w:pPr>
        <w:pStyle w:val="ListParagraph"/>
        <w:numPr>
          <w:ilvl w:val="0"/>
          <w:numId w:val="0"/>
        </w:numPr>
        <w:shd w:val="clear" w:color="auto" w:fill="auto"/>
        <w:spacing w:after="200"/>
        <w:ind w:left="329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5B37E7C" w14:textId="79620FFA" w:rsidR="00871390" w:rsidRDefault="00751074" w:rsidP="008D14A7">
      <w:pPr>
        <w:pStyle w:val="ListParagraph"/>
        <w:numPr>
          <w:ilvl w:val="0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51074">
        <w:rPr>
          <w:rFonts w:ascii="Times New Roman" w:hAnsi="Times New Roman" w:cs="Times New Roman"/>
          <w:color w:val="auto"/>
          <w:sz w:val="24"/>
          <w:szCs w:val="24"/>
          <w:lang w:val="sv-SE"/>
        </w:rPr>
        <w:t>Kekurangan:</w:t>
      </w:r>
    </w:p>
    <w:p w14:paraId="262AFE31" w14:textId="77777777" w:rsidR="008A5CC7" w:rsidRPr="008A5CC7" w:rsidRDefault="008A5CC7" w:rsidP="008A5CC7">
      <w:pPr>
        <w:pStyle w:val="ListParagraph"/>
        <w:numPr>
          <w:ilvl w:val="1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A5CC7">
        <w:rPr>
          <w:rFonts w:ascii="Times New Roman" w:hAnsi="Times New Roman" w:cs="Times New Roman"/>
          <w:color w:val="auto"/>
          <w:sz w:val="24"/>
          <w:szCs w:val="24"/>
          <w:lang w:val="sv-SE"/>
        </w:rPr>
        <w:t>Keterbatasan dalam pemrograman berorientasi objek, karena C lebih fokus pada paradigma pemrograman prosedural.</w:t>
      </w:r>
    </w:p>
    <w:p w14:paraId="0EC3621B" w14:textId="5A66552C" w:rsidR="00E07B0E" w:rsidRPr="00751074" w:rsidRDefault="008A5CC7" w:rsidP="008A5CC7">
      <w:pPr>
        <w:pStyle w:val="ListParagraph"/>
        <w:numPr>
          <w:ilvl w:val="1"/>
          <w:numId w:val="42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A5CC7"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Rentan terhadap kesalahan memori, karena pengelolaan memori manual yang memerlukan kehati-hatian dari pengembang.</w:t>
      </w:r>
    </w:p>
    <w:p w14:paraId="0446BE33" w14:textId="6229CD98" w:rsidR="00751074" w:rsidRPr="00871390" w:rsidRDefault="00751074" w:rsidP="00E07B0E">
      <w:pPr>
        <w:pStyle w:val="ListParagraph"/>
        <w:numPr>
          <w:ilvl w:val="0"/>
          <w:numId w:val="0"/>
        </w:numPr>
        <w:shd w:val="clear" w:color="auto" w:fill="auto"/>
        <w:spacing w:after="200"/>
        <w:ind w:left="3294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1AC0819" w14:textId="17D576DA" w:rsidR="004F454F" w:rsidRDefault="004F454F" w:rsidP="008D14A7">
      <w:pPr>
        <w:pStyle w:val="ListParagraph"/>
        <w:numPr>
          <w:ilvl w:val="0"/>
          <w:numId w:val="31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Stream input, stream output, stream manipulator </w:t>
      </w:r>
      <w:r w:rsidRPr="007B1253">
        <w:rPr>
          <w:rFonts w:ascii="Times New Roman" w:hAnsi="Times New Roman" w:cs="Times New Roman"/>
          <w:color w:val="auto"/>
          <w:sz w:val="24"/>
          <w:szCs w:val="24"/>
        </w:rPr>
        <w:t>dan</w:t>
      </w: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stream er</w:t>
      </w:r>
      <w:r w:rsidR="003E131D"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>r</w:t>
      </w: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>or state</w:t>
      </w:r>
      <w:r w:rsidRPr="007B1253">
        <w:rPr>
          <w:rFonts w:ascii="Times New Roman" w:hAnsi="Times New Roman" w:cs="Times New Roman"/>
          <w:color w:val="auto"/>
          <w:sz w:val="24"/>
          <w:szCs w:val="24"/>
        </w:rPr>
        <w:t xml:space="preserve">! </w:t>
      </w:r>
      <w:proofErr w:type="spellStart"/>
      <w:r w:rsidRPr="007B1253">
        <w:rPr>
          <w:rFonts w:ascii="Times New Roman" w:hAnsi="Times New Roman" w:cs="Times New Roman"/>
          <w:color w:val="auto"/>
          <w:sz w:val="24"/>
          <w:szCs w:val="24"/>
        </w:rPr>
        <w:t>Berikan</w:t>
      </w:r>
      <w:proofErr w:type="spellEnd"/>
      <w:r w:rsidRPr="007B12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B1253">
        <w:rPr>
          <w:rFonts w:ascii="Times New Roman" w:hAnsi="Times New Roman" w:cs="Times New Roman"/>
          <w:color w:val="auto"/>
          <w:sz w:val="24"/>
          <w:szCs w:val="24"/>
        </w:rPr>
        <w:t>contohnya</w:t>
      </w:r>
      <w:proofErr w:type="spellEnd"/>
      <w:r w:rsidRPr="007B1253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39045EF9" w14:textId="2EF97CDD" w:rsidR="00445085" w:rsidRDefault="00445085" w:rsidP="00445085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Jawab: </w:t>
      </w:r>
    </w:p>
    <w:p w14:paraId="77ECE36B" w14:textId="77777777" w:rsidR="00445085" w:rsidRPr="00445085" w:rsidRDefault="00445085" w:rsidP="008D14A7">
      <w:pPr>
        <w:pStyle w:val="ListParagraph"/>
        <w:numPr>
          <w:ilvl w:val="0"/>
          <w:numId w:val="44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Stream Input (</w:t>
      </w:r>
      <w:proofErr w:type="spellStart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istream</w:t>
      </w:r>
      <w:proofErr w:type="spell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):</w:t>
      </w:r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membaca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sumber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eksternal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keyboard, file, atau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lain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dalam program.</w:t>
      </w:r>
    </w:p>
    <w:p w14:paraId="29C715D8" w14:textId="548E0CE8" w:rsidR="00445085" w:rsidRPr="00EB325C" w:rsidRDefault="00445085" w:rsidP="00EB325C">
      <w:pPr>
        <w:pStyle w:val="ListParagraph"/>
        <w:numPr>
          <w:ilvl w:val="0"/>
          <w:numId w:val="0"/>
        </w:numPr>
        <w:shd w:val="clear" w:color="auto" w:fill="auto"/>
        <w:spacing w:after="200"/>
        <w:ind w:left="185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gramStart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std::</w:t>
      </w:r>
      <w:proofErr w:type="spellStart"/>
      <w:proofErr w:type="gram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cin</w:t>
      </w:r>
      <w:proofErr w:type="spell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&gt;&gt; </w:t>
      </w:r>
      <w:proofErr w:type="spellStart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nilai</w:t>
      </w:r>
      <w:r w:rsidRPr="00445085">
        <w:rPr>
          <w:rFonts w:ascii="Times New Roman" w:hAnsi="Times New Roman" w:cs="Times New Roman"/>
          <w:color w:val="auto"/>
          <w:sz w:val="24"/>
          <w:szCs w:val="24"/>
        </w:rPr>
        <w:t>;</w:t>
      </w:r>
      <w:proofErr w:type="spellEnd"/>
    </w:p>
    <w:p w14:paraId="559DDB2E" w14:textId="77777777" w:rsidR="00445085" w:rsidRPr="00445085" w:rsidRDefault="00445085" w:rsidP="008D14A7">
      <w:pPr>
        <w:pStyle w:val="ListParagraph"/>
        <w:numPr>
          <w:ilvl w:val="0"/>
          <w:numId w:val="44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Stream</w:t>
      </w:r>
      <w:proofErr w:type="spell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Output (</w:t>
      </w:r>
      <w:proofErr w:type="spellStart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ostream</w:t>
      </w:r>
      <w:proofErr w:type="spell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):</w:t>
      </w:r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menulis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sumber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eksternal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layar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atau file.</w:t>
      </w:r>
    </w:p>
    <w:p w14:paraId="0A04D62C" w14:textId="577E0F0C" w:rsidR="00445085" w:rsidRPr="00EB325C" w:rsidRDefault="00445085" w:rsidP="00EB325C">
      <w:pPr>
        <w:pStyle w:val="ListParagraph"/>
        <w:numPr>
          <w:ilvl w:val="0"/>
          <w:numId w:val="0"/>
        </w:numPr>
        <w:shd w:val="clear" w:color="auto" w:fill="auto"/>
        <w:spacing w:after="200"/>
        <w:ind w:left="185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gramStart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std::</w:t>
      </w:r>
      <w:proofErr w:type="spellStart"/>
      <w:proofErr w:type="gram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cout</w:t>
      </w:r>
      <w:proofErr w:type="spell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&lt;&lt; "Hello, world!" &lt;&lt; </w:t>
      </w:r>
      <w:proofErr w:type="gramStart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std::</w:t>
      </w:r>
      <w:proofErr w:type="spellStart"/>
      <w:proofErr w:type="gram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endl</w:t>
      </w:r>
      <w:proofErr w:type="spellEnd"/>
      <w:r w:rsidRPr="00EB325C">
        <w:rPr>
          <w:rFonts w:ascii="Times New Roman" w:hAnsi="Times New Roman" w:cs="Times New Roman"/>
          <w:b/>
          <w:bCs/>
          <w:color w:val="auto"/>
          <w:sz w:val="24"/>
          <w:szCs w:val="24"/>
        </w:rPr>
        <w:t>;</w:t>
      </w:r>
    </w:p>
    <w:p w14:paraId="76990736" w14:textId="77777777" w:rsidR="00445085" w:rsidRPr="00445085" w:rsidRDefault="00445085" w:rsidP="008D14A7">
      <w:pPr>
        <w:pStyle w:val="ListParagraph"/>
        <w:numPr>
          <w:ilvl w:val="0"/>
          <w:numId w:val="44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EA7092">
        <w:rPr>
          <w:rFonts w:ascii="Times New Roman" w:hAnsi="Times New Roman" w:cs="Times New Roman"/>
          <w:b/>
          <w:bCs/>
          <w:color w:val="auto"/>
          <w:sz w:val="24"/>
          <w:szCs w:val="24"/>
        </w:rPr>
        <w:t>Stream Manipulator:</w:t>
      </w:r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mengontrol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format output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data yang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ditampilkan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layar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0C2AFCD" w14:textId="321C22D7" w:rsidR="00445085" w:rsidRPr="00EB325C" w:rsidRDefault="00445085" w:rsidP="006A6B87">
      <w:pPr>
        <w:pStyle w:val="ListParagraph"/>
        <w:numPr>
          <w:ilvl w:val="0"/>
          <w:numId w:val="0"/>
        </w:numPr>
        <w:shd w:val="clear" w:color="auto" w:fill="auto"/>
        <w:spacing w:after="200"/>
        <w:ind w:left="185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gramStart"/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std::</w:t>
      </w:r>
      <w:proofErr w:type="spellStart"/>
      <w:proofErr w:type="gramEnd"/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setw</w:t>
      </w:r>
      <w:proofErr w:type="spellEnd"/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(10)</w:t>
      </w:r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menetapkan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lebar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output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10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karakter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7DF34D3" w14:textId="77777777" w:rsidR="00445085" w:rsidRPr="00445085" w:rsidRDefault="00445085" w:rsidP="008D14A7">
      <w:pPr>
        <w:pStyle w:val="ListParagraph"/>
        <w:numPr>
          <w:ilvl w:val="0"/>
          <w:numId w:val="44"/>
        </w:numPr>
        <w:shd w:val="clear" w:color="auto" w:fill="auto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Stream Error State</w:t>
      </w:r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Mewakili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status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kesalahan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input/output. Ketika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terjadi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kesalahan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input/output, bit error pada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stream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diatur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diperiksa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35032CA" w14:textId="73AD9B9C" w:rsidR="00445085" w:rsidRPr="007B1253" w:rsidRDefault="00445085" w:rsidP="006A6B87">
      <w:pPr>
        <w:pStyle w:val="ListParagraph"/>
        <w:numPr>
          <w:ilvl w:val="0"/>
          <w:numId w:val="0"/>
        </w:numPr>
        <w:shd w:val="clear" w:color="auto" w:fill="auto"/>
        <w:spacing w:after="200"/>
        <w:ind w:left="185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if</w:t>
      </w:r>
      <w:proofErr w:type="gramStart"/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(!std::</w:t>
      </w:r>
      <w:proofErr w:type="spellStart"/>
      <w:proofErr w:type="gramEnd"/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cin</w:t>
      </w:r>
      <w:proofErr w:type="spellEnd"/>
      <w:r w:rsidRPr="006A6B87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memeriksa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apakah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terjadi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kesalahan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445085">
        <w:rPr>
          <w:rFonts w:ascii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445085">
        <w:rPr>
          <w:rFonts w:ascii="Times New Roman" w:hAnsi="Times New Roman" w:cs="Times New Roman"/>
          <w:color w:val="auto"/>
          <w:sz w:val="24"/>
          <w:szCs w:val="24"/>
        </w:rPr>
        <w:t xml:space="preserve"> input.</w:t>
      </w:r>
    </w:p>
    <w:p w14:paraId="6FBFAE66" w14:textId="77777777" w:rsidR="004F454F" w:rsidRPr="007B1253" w:rsidRDefault="004F454F" w:rsidP="008D14A7">
      <w:pPr>
        <w:pStyle w:val="ListParagraph"/>
        <w:numPr>
          <w:ilvl w:val="0"/>
          <w:numId w:val="30"/>
        </w:numPr>
        <w:shd w:val="clear" w:color="auto" w:fill="auto"/>
        <w:spacing w:after="200"/>
        <w:ind w:left="709" w:hanging="42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Jelaskan dan berikan contoh mengenai:</w:t>
      </w:r>
    </w:p>
    <w:p w14:paraId="2792810F" w14:textId="77777777" w:rsidR="004F454F" w:rsidRDefault="004F454F" w:rsidP="008D14A7">
      <w:pPr>
        <w:pStyle w:val="ListParagraph"/>
        <w:numPr>
          <w:ilvl w:val="0"/>
          <w:numId w:val="32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Class </w:t>
      </w:r>
      <w:r w:rsidRPr="007B1253">
        <w:rPr>
          <w:rFonts w:ascii="Times New Roman" w:hAnsi="Times New Roman" w:cs="Times New Roman"/>
          <w:color w:val="auto"/>
          <w:sz w:val="24"/>
          <w:szCs w:val="24"/>
        </w:rPr>
        <w:t>dan</w:t>
      </w: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Object</w:t>
      </w:r>
      <w:r w:rsidRPr="007B1253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41664C0F" w14:textId="21A11FC5" w:rsidR="006A6B87" w:rsidRDefault="006A6B87" w:rsidP="006A6B87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Jawab:</w:t>
      </w:r>
    </w:p>
    <w:p w14:paraId="66B8522D" w14:textId="45B95DF1" w:rsidR="00D37636" w:rsidRPr="00D37636" w:rsidRDefault="00FA1181" w:rsidP="00D37636">
      <w:pPr>
        <w:pStyle w:val="ListParagraph"/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D37636">
        <w:rPr>
          <w:rFonts w:ascii="Times New Roman" w:hAnsi="Times New Roman" w:cs="Times New Roman"/>
          <w:b/>
          <w:bCs/>
          <w:color w:val="auto"/>
          <w:sz w:val="24"/>
          <w:szCs w:val="24"/>
        </w:rPr>
        <w:t>Class:</w:t>
      </w:r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blueprint untuk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menciptakan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Mendefinisikan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atribut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dimiliki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yang</w:t>
      </w:r>
      <w:r w:rsidR="00D37636" w:rsidRPr="00D37636">
        <w:t xml:space="preserve"> </w:t>
      </w:r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Object: Instance </w:t>
      </w:r>
      <w:proofErr w:type="spellStart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class. </w:t>
      </w:r>
      <w:proofErr w:type="spellStart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>Merepresentasikan</w:t>
      </w:r>
      <w:proofErr w:type="spellEnd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>entitas</w:t>
      </w:r>
      <w:proofErr w:type="spellEnd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>konkret</w:t>
      </w:r>
      <w:proofErr w:type="spellEnd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>dibuat</w:t>
      </w:r>
      <w:proofErr w:type="spellEnd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="00D37636"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blueprint (class).</w:t>
      </w:r>
    </w:p>
    <w:p w14:paraId="3121C475" w14:textId="4835743F" w:rsidR="00FA1181" w:rsidRPr="00FA1181" w:rsidRDefault="00D37636" w:rsidP="00D37636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FA1181"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A1181" w:rsidRPr="00FA1181">
        <w:rPr>
          <w:rFonts w:ascii="Times New Roman" w:hAnsi="Times New Roman" w:cs="Times New Roman"/>
          <w:color w:val="auto"/>
          <w:sz w:val="24"/>
          <w:szCs w:val="24"/>
        </w:rPr>
        <w:t>dibuat</w:t>
      </w:r>
      <w:proofErr w:type="spellEnd"/>
      <w:r w:rsidR="00FA1181"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A1181" w:rsidRPr="00FA1181">
        <w:rPr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="00FA1181" w:rsidRPr="00FA1181">
        <w:rPr>
          <w:rFonts w:ascii="Times New Roman" w:hAnsi="Times New Roman" w:cs="Times New Roman"/>
          <w:color w:val="auto"/>
          <w:sz w:val="24"/>
          <w:szCs w:val="24"/>
        </w:rPr>
        <w:t xml:space="preserve"> class </w:t>
      </w:r>
      <w:proofErr w:type="spellStart"/>
      <w:r w:rsidR="00FA1181" w:rsidRPr="00FA1181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="00FA1181" w:rsidRPr="00FA118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DBF8E3F" w14:textId="777A833C" w:rsidR="006A6B87" w:rsidRDefault="00FA1181" w:rsidP="00FA1181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A1181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FA1181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7953EA5B" w14:textId="53879F7C" w:rsidR="0001177A" w:rsidRPr="009F2687" w:rsidRDefault="0001177A" w:rsidP="009F2687">
      <w:pPr>
        <w:shd w:val="clear" w:color="auto" w:fill="282C34"/>
        <w:spacing w:after="0" w:line="285" w:lineRule="atLeast"/>
        <w:ind w:left="1134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#include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9F2687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&lt;string&gt;</w:t>
      </w:r>
    </w:p>
    <w:p w14:paraId="2352A603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34B78BCB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class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01177A">
        <w:rPr>
          <w:rFonts w:ascii="Consolas" w:eastAsia="Times New Roman" w:hAnsi="Consolas" w:cs="Times New Roman"/>
          <w:color w:val="E5C07B"/>
          <w:sz w:val="24"/>
          <w:szCs w:val="24"/>
          <w:lang w:val="en-ID" w:eastAsia="en-ID"/>
        </w:rPr>
        <w:t>Mobil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{</w:t>
      </w:r>
    </w:p>
    <w:p w14:paraId="007AC843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public:</w:t>
      </w:r>
    </w:p>
    <w:p w14:paraId="016159D5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string </w:t>
      </w:r>
      <w:proofErr w:type="spellStart"/>
      <w:proofErr w:type="gramStart"/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merek</w:t>
      </w:r>
      <w:proofErr w:type="spellEnd"/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0EBFE94B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string </w:t>
      </w:r>
      <w:proofErr w:type="spellStart"/>
      <w:proofErr w:type="gramStart"/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warna</w:t>
      </w:r>
      <w:proofErr w:type="spellEnd"/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7365A7F6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01177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tahun</w:t>
      </w:r>
      <w:proofErr w:type="spellEnd"/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48514ED0" w14:textId="7E7D9417" w:rsidR="00C83191" w:rsidRPr="00C50931" w:rsidRDefault="0001177A" w:rsidP="00C50931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};</w:t>
      </w:r>
    </w:p>
    <w:p w14:paraId="7820F6BE" w14:textId="77777777" w:rsidR="00D37636" w:rsidRPr="00D37636" w:rsidRDefault="00D37636" w:rsidP="00D37636">
      <w:pPr>
        <w:pStyle w:val="ListParagraph"/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D3763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Object:</w:t>
      </w:r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Instance </w:t>
      </w: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class. </w:t>
      </w: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Merepresentasikan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entitas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konkret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dibuat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 xml:space="preserve"> blueprint (class).</w:t>
      </w:r>
    </w:p>
    <w:p w14:paraId="57C9C2A2" w14:textId="23A6CCAA" w:rsidR="00D37636" w:rsidRDefault="00D37636" w:rsidP="00D37636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37636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D37636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1B20D6CD" w14:textId="5ACF6EA7" w:rsidR="0001177A" w:rsidRPr="009F2687" w:rsidRDefault="0001177A" w:rsidP="009F2687">
      <w:pPr>
        <w:shd w:val="clear" w:color="auto" w:fill="282C34"/>
        <w:spacing w:after="0" w:line="285" w:lineRule="atLeast"/>
        <w:ind w:left="1134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E5C07B"/>
          <w:sz w:val="24"/>
          <w:szCs w:val="24"/>
          <w:lang w:val="en-ID" w:eastAsia="en-ID"/>
        </w:rPr>
        <w:t>Mobil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9F2687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mobil1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r w:rsidRPr="009F2687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// </w:t>
      </w:r>
      <w:proofErr w:type="spellStart"/>
      <w:r w:rsidRPr="009F2687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Membuat</w:t>
      </w:r>
      <w:proofErr w:type="spellEnd"/>
      <w:r w:rsidRPr="009F2687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</w:t>
      </w:r>
      <w:proofErr w:type="spellStart"/>
      <w:r w:rsidRPr="009F2687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objek</w:t>
      </w:r>
      <w:proofErr w:type="spellEnd"/>
      <w:r w:rsidRPr="009F2687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mobil1 </w:t>
      </w:r>
      <w:proofErr w:type="spellStart"/>
      <w:r w:rsidRPr="009F2687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dari</w:t>
      </w:r>
      <w:proofErr w:type="spellEnd"/>
      <w:r w:rsidRPr="009F2687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class Mobil</w:t>
      </w:r>
    </w:p>
    <w:p w14:paraId="55DD2BF8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mobil1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.</w:t>
      </w:r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merek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01177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=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01177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"Toyota</w:t>
      </w:r>
      <w:proofErr w:type="gramStart"/>
      <w:r w:rsidRPr="0001177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20ECBD76" w14:textId="77777777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mobil1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.</w:t>
      </w:r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warna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01177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=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01177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"Hitam</w:t>
      </w:r>
      <w:proofErr w:type="gramStart"/>
      <w:r w:rsidRPr="0001177A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1C9A5AD3" w14:textId="5BB3C92E" w:rsidR="0001177A" w:rsidRPr="0001177A" w:rsidRDefault="0001177A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mobil1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.</w:t>
      </w:r>
      <w:r w:rsidRPr="0001177A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tahun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01177A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=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01177A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2022</w:t>
      </w:r>
      <w:r w:rsidRPr="0001177A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2A192EBF" w14:textId="689B0A0C" w:rsidR="000A3EA4" w:rsidRDefault="000A3EA4" w:rsidP="0001177A">
      <w:pPr>
        <w:shd w:val="clear" w:color="auto" w:fill="auto"/>
        <w:tabs>
          <w:tab w:val="left" w:pos="1467"/>
        </w:tabs>
        <w:spacing w:after="20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79A42A3B" w14:textId="77777777" w:rsidR="009F2687" w:rsidRPr="000A3EA4" w:rsidRDefault="009F2687" w:rsidP="0001177A">
      <w:pPr>
        <w:shd w:val="clear" w:color="auto" w:fill="auto"/>
        <w:tabs>
          <w:tab w:val="left" w:pos="1467"/>
        </w:tabs>
        <w:spacing w:after="20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3A6DD59F" w14:textId="281E3663" w:rsidR="004F454F" w:rsidRPr="00AF1B9A" w:rsidRDefault="004F454F" w:rsidP="008D14A7">
      <w:pPr>
        <w:pStyle w:val="ListParagraph"/>
        <w:numPr>
          <w:ilvl w:val="0"/>
          <w:numId w:val="32"/>
        </w:numPr>
        <w:shd w:val="clear" w:color="auto" w:fill="auto"/>
        <w:spacing w:after="200"/>
        <w:ind w:left="1134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>Data Member and Member Function</w:t>
      </w:r>
      <w:r w:rsidRPr="007B1253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2B8C373C" w14:textId="4DE349E7" w:rsidR="00AF1B9A" w:rsidRDefault="00AF1B9A" w:rsidP="00AF1B9A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Jawab:</w:t>
      </w:r>
    </w:p>
    <w:p w14:paraId="5A6B713C" w14:textId="77777777" w:rsidR="00AF1B9A" w:rsidRPr="00AF1B9A" w:rsidRDefault="00AF1B9A" w:rsidP="00AF1B9A">
      <w:pPr>
        <w:pStyle w:val="ListParagraph"/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Data Member: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Variabel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dimiliki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suatu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class.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Merepresentasikan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atribut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atau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properti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63969C0" w14:textId="66E3F079" w:rsidR="00AF1B9A" w:rsidRDefault="00AF1B9A" w:rsidP="00AF1B9A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1B9A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AF1B9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0377ADD0" w14:textId="77777777" w:rsidR="009F2687" w:rsidRPr="009F2687" w:rsidRDefault="009F2687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class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9F2687">
        <w:rPr>
          <w:rFonts w:ascii="Consolas" w:eastAsia="Times New Roman" w:hAnsi="Consolas" w:cs="Times New Roman"/>
          <w:color w:val="E5C07B"/>
          <w:sz w:val="24"/>
          <w:szCs w:val="24"/>
          <w:lang w:val="en-ID" w:eastAsia="en-ID"/>
        </w:rPr>
        <w:t>Kotak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{</w:t>
      </w:r>
    </w:p>
    <w:p w14:paraId="2153C634" w14:textId="77777777" w:rsidR="009F2687" w:rsidRPr="009F2687" w:rsidRDefault="009F2687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public:</w:t>
      </w:r>
    </w:p>
    <w:p w14:paraId="25E770DD" w14:textId="77777777" w:rsidR="009F2687" w:rsidRPr="009F2687" w:rsidRDefault="009F2687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9F268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double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F2687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panjang</w:t>
      </w:r>
      <w:proofErr w:type="spellEnd"/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3AE19C10" w14:textId="77777777" w:rsidR="009F2687" w:rsidRPr="009F2687" w:rsidRDefault="009F2687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9F268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double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F2687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lebar</w:t>
      </w:r>
      <w:proofErr w:type="spellEnd"/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7C2CDA1D" w14:textId="77777777" w:rsidR="009F2687" w:rsidRPr="009F2687" w:rsidRDefault="009F2687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9F268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double</w:t>
      </w: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F2687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tinggi</w:t>
      </w:r>
      <w:proofErr w:type="spellEnd"/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5FB8959A" w14:textId="77777777" w:rsidR="009F2687" w:rsidRPr="009F2687" w:rsidRDefault="009F2687" w:rsidP="009F268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9F268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</w:t>
      </w:r>
    </w:p>
    <w:p w14:paraId="3A9B1A7E" w14:textId="77777777" w:rsidR="009F2687" w:rsidRDefault="009F2687" w:rsidP="00AF1B9A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</w:p>
    <w:p w14:paraId="57FDCBEF" w14:textId="77777777" w:rsidR="00F207BC" w:rsidRPr="00F207BC" w:rsidRDefault="00F207BC" w:rsidP="00F207BC">
      <w:pPr>
        <w:pStyle w:val="ListParagraph"/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Member Function: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dimiliki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class.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untuk melakukan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atau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manipulasi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data yang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dimiliki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B5E9A90" w14:textId="3E857D85" w:rsidR="00AF1B9A" w:rsidRDefault="00F207BC" w:rsidP="00F207BC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207BC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F207BC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125C8AD5" w14:textId="77777777" w:rsidR="00690FC7" w:rsidRPr="00690FC7" w:rsidRDefault="00690FC7" w:rsidP="00690FC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690FC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class</w:t>
      </w: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690FC7">
        <w:rPr>
          <w:rFonts w:ascii="Consolas" w:eastAsia="Times New Roman" w:hAnsi="Consolas" w:cs="Times New Roman"/>
          <w:color w:val="E5C07B"/>
          <w:sz w:val="24"/>
          <w:szCs w:val="24"/>
          <w:lang w:val="en-ID" w:eastAsia="en-ID"/>
        </w:rPr>
        <w:t>Kotak</w:t>
      </w: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{</w:t>
      </w:r>
    </w:p>
    <w:p w14:paraId="0346C85A" w14:textId="77777777" w:rsidR="00690FC7" w:rsidRPr="00690FC7" w:rsidRDefault="00690FC7" w:rsidP="00690FC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690FC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double</w:t>
      </w: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690FC7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volume</w:t>
      </w: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 {</w:t>
      </w:r>
    </w:p>
    <w:p w14:paraId="4D80D64C" w14:textId="77777777" w:rsidR="00690FC7" w:rsidRPr="00690FC7" w:rsidRDefault="00690FC7" w:rsidP="00690FC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    </w:t>
      </w:r>
      <w:r w:rsidRPr="00690FC7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return</w:t>
      </w: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panjang</w:t>
      </w:r>
      <w:proofErr w:type="spellEnd"/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690FC7">
        <w:rPr>
          <w:rFonts w:ascii="Consolas" w:eastAsia="Times New Roman" w:hAnsi="Consolas" w:cs="Times New Roman"/>
          <w:color w:val="56B6C2"/>
          <w:sz w:val="24"/>
          <w:szCs w:val="24"/>
          <w:lang w:val="en-ID" w:eastAsia="en-ID"/>
        </w:rPr>
        <w:t>*</w:t>
      </w: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r w:rsidRPr="00690FC7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lebar</w:t>
      </w:r>
      <w:proofErr w:type="spellEnd"/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690FC7">
        <w:rPr>
          <w:rFonts w:ascii="Consolas" w:eastAsia="Times New Roman" w:hAnsi="Consolas" w:cs="Times New Roman"/>
          <w:color w:val="56B6C2"/>
          <w:sz w:val="24"/>
          <w:szCs w:val="24"/>
          <w:lang w:val="en-ID" w:eastAsia="en-ID"/>
        </w:rPr>
        <w:t>*</w:t>
      </w: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690FC7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tinggi</w:t>
      </w:r>
      <w:proofErr w:type="spellEnd"/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62AA04E4" w14:textId="77777777" w:rsidR="00690FC7" w:rsidRPr="00690FC7" w:rsidRDefault="00690FC7" w:rsidP="00690FC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   }</w:t>
      </w:r>
    </w:p>
    <w:p w14:paraId="68140F52" w14:textId="781B8620" w:rsidR="008D14A7" w:rsidRPr="00690FC7" w:rsidRDefault="00690FC7" w:rsidP="00690FC7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690FC7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};</w:t>
      </w:r>
    </w:p>
    <w:p w14:paraId="5B56DEC8" w14:textId="77777777" w:rsidR="008D14A7" w:rsidRPr="00AF1B9A" w:rsidRDefault="008D14A7" w:rsidP="00AF1B9A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</w:p>
    <w:p w14:paraId="443F1AAF" w14:textId="4EC98D06" w:rsidR="00741B55" w:rsidRPr="000959F9" w:rsidRDefault="004F454F" w:rsidP="008D14A7">
      <w:pPr>
        <w:pStyle w:val="ListParagraph"/>
        <w:numPr>
          <w:ilvl w:val="0"/>
          <w:numId w:val="32"/>
        </w:numPr>
        <w:shd w:val="clear" w:color="auto" w:fill="auto"/>
        <w:spacing w:after="200"/>
        <w:ind w:left="1134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</w:rPr>
        <w:t>Namespace</w:t>
      </w:r>
      <w:r w:rsidRPr="007B1253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1C6A1C4B" w14:textId="2674CC68" w:rsidR="000959F9" w:rsidRDefault="000959F9" w:rsidP="000959F9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Jawab:</w:t>
      </w:r>
    </w:p>
    <w:p w14:paraId="1578F7AD" w14:textId="77777777" w:rsidR="000959F9" w:rsidRPr="000959F9" w:rsidRDefault="000959F9" w:rsidP="000959F9">
      <w:pPr>
        <w:pStyle w:val="ListParagraph"/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Namespace: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untuk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mengelompokkan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kode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unit yang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terisolasi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Mencegah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konflik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nama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bagian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 xml:space="preserve"> program.</w:t>
      </w:r>
    </w:p>
    <w:p w14:paraId="5BABE5E8" w14:textId="5CC25507" w:rsidR="000959F9" w:rsidRDefault="000959F9" w:rsidP="000959F9">
      <w:pPr>
        <w:pStyle w:val="ListParagraph"/>
        <w:numPr>
          <w:ilvl w:val="0"/>
          <w:numId w:val="0"/>
        </w:numPr>
        <w:shd w:val="clear" w:color="auto" w:fill="auto"/>
        <w:spacing w:after="200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959F9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0959F9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28A420B9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lastRenderedPageBreak/>
        <w:t xml:space="preserve">//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Deklarasi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namespace</w:t>
      </w:r>
    </w:p>
    <w:p w14:paraId="3B88129A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namespace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r w:rsidRPr="007D10A9">
        <w:rPr>
          <w:rFonts w:ascii="Consolas" w:eastAsia="Times New Roman" w:hAnsi="Consolas" w:cs="Times New Roman"/>
          <w:color w:val="E5C07B"/>
          <w:sz w:val="24"/>
          <w:szCs w:val="24"/>
          <w:lang w:val="en-ID" w:eastAsia="en-ID"/>
        </w:rPr>
        <w:t>Matematika</w:t>
      </w:r>
      <w:proofErr w:type="spellEnd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{</w:t>
      </w:r>
    </w:p>
    <w:p w14:paraId="6E3E7D07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D10A9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tambah</w:t>
      </w:r>
      <w:proofErr w:type="spellEnd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7D10A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a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, </w:t>
      </w: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7D10A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b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 {</w:t>
      </w:r>
    </w:p>
    <w:p w14:paraId="6E4F62A3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    </w:t>
      </w: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return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a </w:t>
      </w:r>
      <w:r w:rsidRPr="007D10A9">
        <w:rPr>
          <w:rFonts w:ascii="Consolas" w:eastAsia="Times New Roman" w:hAnsi="Consolas" w:cs="Times New Roman"/>
          <w:color w:val="56B6C2"/>
          <w:sz w:val="24"/>
          <w:szCs w:val="24"/>
          <w:lang w:val="en-ID" w:eastAsia="en-ID"/>
        </w:rPr>
        <w:t>+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b;</w:t>
      </w:r>
      <w:proofErr w:type="gramEnd"/>
    </w:p>
    <w:p w14:paraId="7687F309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   }</w:t>
      </w:r>
    </w:p>
    <w:p w14:paraId="588388CB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</w:t>
      </w:r>
    </w:p>
    <w:p w14:paraId="4923BC92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7B060B4C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namespace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7D10A9">
        <w:rPr>
          <w:rFonts w:ascii="Consolas" w:eastAsia="Times New Roman" w:hAnsi="Consolas" w:cs="Times New Roman"/>
          <w:color w:val="E5C07B"/>
          <w:sz w:val="24"/>
          <w:szCs w:val="24"/>
          <w:lang w:val="en-ID" w:eastAsia="en-ID"/>
        </w:rPr>
        <w:t>Fisika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{</w:t>
      </w:r>
    </w:p>
    <w:p w14:paraId="31EC4FC8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D10A9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tambah</w:t>
      </w:r>
      <w:proofErr w:type="spellEnd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7D10A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a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, </w:t>
      </w: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r w:rsidRPr="007D10A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ID" w:eastAsia="en-ID"/>
        </w:rPr>
        <w:t>b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 {</w:t>
      </w:r>
    </w:p>
    <w:p w14:paraId="51BD7828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    </w:t>
      </w: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return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a </w:t>
      </w:r>
      <w:r w:rsidRPr="007D10A9">
        <w:rPr>
          <w:rFonts w:ascii="Consolas" w:eastAsia="Times New Roman" w:hAnsi="Consolas" w:cs="Times New Roman"/>
          <w:color w:val="56B6C2"/>
          <w:sz w:val="24"/>
          <w:szCs w:val="24"/>
          <w:lang w:val="en-ID" w:eastAsia="en-ID"/>
        </w:rPr>
        <w:t>-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b;</w:t>
      </w:r>
      <w:proofErr w:type="gramEnd"/>
    </w:p>
    <w:p w14:paraId="6CB781D3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   }</w:t>
      </w:r>
    </w:p>
    <w:p w14:paraId="56FC800D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</w:t>
      </w:r>
    </w:p>
    <w:p w14:paraId="2FC94B10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58518492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int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7D10A9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main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proofErr w:type="gramEnd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 {</w:t>
      </w:r>
    </w:p>
    <w:p w14:paraId="4A57B41F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    //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Memanggil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fungsi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tambah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(</w:t>
      </w:r>
      <w:proofErr w:type="gram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)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dari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namespace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Matematika</w:t>
      </w:r>
      <w:proofErr w:type="spellEnd"/>
    </w:p>
    <w:p w14:paraId="21A5F65C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proofErr w:type="spellStart"/>
      <w:proofErr w:type="gramStart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Matematika</w:t>
      </w:r>
      <w:proofErr w:type="spellEnd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::</w:t>
      </w:r>
      <w:proofErr w:type="spellStart"/>
      <w:proofErr w:type="gramEnd"/>
      <w:r w:rsidRPr="007D10A9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tambah</w:t>
      </w:r>
      <w:proofErr w:type="spellEnd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r w:rsidRPr="007D10A9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5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, </w:t>
      </w:r>
      <w:r w:rsidRPr="007D10A9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3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);</w:t>
      </w:r>
    </w:p>
    <w:p w14:paraId="76E8ECE1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60D45C30" w14:textId="6D1E3D3A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   //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Memanggil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fungsi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tambah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(</w:t>
      </w:r>
      <w:proofErr w:type="gram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) </w:t>
      </w:r>
      <w:proofErr w:type="spellStart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dari</w:t>
      </w:r>
      <w:proofErr w:type="spellEnd"/>
      <w:r w:rsidRPr="007D10A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 xml:space="preserve"> namespace Fisika</w:t>
      </w:r>
    </w:p>
    <w:p w14:paraId="4DE17F5E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proofErr w:type="gramStart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Fisika::</w:t>
      </w:r>
      <w:proofErr w:type="spellStart"/>
      <w:proofErr w:type="gramEnd"/>
      <w:r w:rsidRPr="007D10A9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tambah</w:t>
      </w:r>
      <w:proofErr w:type="spellEnd"/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r w:rsidRPr="007D10A9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5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, </w:t>
      </w:r>
      <w:r w:rsidRPr="007D10A9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3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);</w:t>
      </w:r>
    </w:p>
    <w:p w14:paraId="5EE0227F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    </w:t>
      </w:r>
      <w:r w:rsidRPr="007D10A9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return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 xml:space="preserve"> </w:t>
      </w:r>
      <w:proofErr w:type="gramStart"/>
      <w:r w:rsidRPr="007D10A9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0</w:t>
      </w: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;</w:t>
      </w:r>
      <w:proofErr w:type="gramEnd"/>
    </w:p>
    <w:p w14:paraId="57984ACF" w14:textId="77777777" w:rsidR="007D10A9" w:rsidRPr="007D10A9" w:rsidRDefault="007D10A9" w:rsidP="0045669B">
      <w:pPr>
        <w:shd w:val="clear" w:color="auto" w:fill="282C34"/>
        <w:spacing w:after="0" w:line="285" w:lineRule="atLeast"/>
        <w:ind w:left="1134"/>
        <w:jc w:val="lef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7D10A9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}</w:t>
      </w:r>
    </w:p>
    <w:p w14:paraId="072104C2" w14:textId="40DCE197" w:rsidR="007C2975" w:rsidRDefault="007C2975" w:rsidP="007C2975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4BFBEDA" w14:textId="2568D87C" w:rsidR="007C2975" w:rsidRDefault="00C9301E" w:rsidP="007C2975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657CF962" w14:textId="77777777" w:rsidR="00C9301E" w:rsidRPr="00C9301E" w:rsidRDefault="00C9301E" w:rsidP="00C9301E">
      <w:pPr>
        <w:pStyle w:val="NaskahReferensiAPA"/>
        <w:numPr>
          <w:ilvl w:val="0"/>
          <w:numId w:val="44"/>
        </w:numPr>
        <w:spacing w:after="0"/>
        <w:ind w:left="99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9301E">
        <w:rPr>
          <w:rFonts w:ascii="Times New Roman" w:hAnsi="Times New Roman" w:cs="Times New Roman"/>
          <w:color w:val="auto"/>
          <w:sz w:val="24"/>
          <w:szCs w:val="24"/>
          <w:lang w:val="en-US"/>
        </w:rPr>
        <w:t>Stroustrup, Bjarne. "The C++ Programming Language." Addison-Wesley Professional, 2013.</w:t>
      </w:r>
    </w:p>
    <w:p w14:paraId="067819DE" w14:textId="77777777" w:rsidR="00C9301E" w:rsidRPr="00C9301E" w:rsidRDefault="00C9301E" w:rsidP="00C9301E">
      <w:pPr>
        <w:pStyle w:val="NaskahReferensiAPA"/>
        <w:numPr>
          <w:ilvl w:val="0"/>
          <w:numId w:val="44"/>
        </w:numPr>
        <w:spacing w:after="0"/>
        <w:ind w:left="99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9301E">
        <w:rPr>
          <w:rFonts w:ascii="Times New Roman" w:hAnsi="Times New Roman" w:cs="Times New Roman"/>
          <w:color w:val="auto"/>
          <w:sz w:val="24"/>
          <w:szCs w:val="24"/>
          <w:lang w:val="en-US"/>
        </w:rPr>
        <w:t>Eckel, Bruce. "Thinking in Java." Prentice Hall, 2006.</w:t>
      </w:r>
    </w:p>
    <w:p w14:paraId="48851764" w14:textId="77777777" w:rsidR="00C9301E" w:rsidRPr="00C9301E" w:rsidRDefault="00C9301E" w:rsidP="00C9301E">
      <w:pPr>
        <w:pStyle w:val="NaskahReferensiAPA"/>
        <w:numPr>
          <w:ilvl w:val="0"/>
          <w:numId w:val="44"/>
        </w:numPr>
        <w:spacing w:after="0"/>
        <w:ind w:left="99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C9301E">
        <w:rPr>
          <w:rFonts w:ascii="Times New Roman" w:hAnsi="Times New Roman" w:cs="Times New Roman"/>
          <w:color w:val="auto"/>
          <w:sz w:val="24"/>
          <w:szCs w:val="24"/>
          <w:lang w:val="en-US"/>
        </w:rPr>
        <w:t>Albahari</w:t>
      </w:r>
      <w:proofErr w:type="spellEnd"/>
      <w:r w:rsidRPr="00C9301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Joseph, and Ben </w:t>
      </w:r>
      <w:proofErr w:type="spellStart"/>
      <w:r w:rsidRPr="00C9301E">
        <w:rPr>
          <w:rFonts w:ascii="Times New Roman" w:hAnsi="Times New Roman" w:cs="Times New Roman"/>
          <w:color w:val="auto"/>
          <w:sz w:val="24"/>
          <w:szCs w:val="24"/>
          <w:lang w:val="en-US"/>
        </w:rPr>
        <w:t>Albahari</w:t>
      </w:r>
      <w:proofErr w:type="spellEnd"/>
      <w:r w:rsidRPr="00C9301E">
        <w:rPr>
          <w:rFonts w:ascii="Times New Roman" w:hAnsi="Times New Roman" w:cs="Times New Roman"/>
          <w:color w:val="auto"/>
          <w:sz w:val="24"/>
          <w:szCs w:val="24"/>
          <w:lang w:val="en-US"/>
        </w:rPr>
        <w:t>. "C# 5.0 in a Nutshell." O'Reilly Media, 2012.</w:t>
      </w:r>
    </w:p>
    <w:p w14:paraId="54449743" w14:textId="376A5FF3" w:rsidR="009C1FB7" w:rsidRPr="0045669B" w:rsidRDefault="00C9301E" w:rsidP="0045669B">
      <w:pPr>
        <w:pStyle w:val="NaskahReferensiAPA"/>
        <w:numPr>
          <w:ilvl w:val="0"/>
          <w:numId w:val="44"/>
        </w:numPr>
        <w:spacing w:after="0"/>
        <w:ind w:left="99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9301E">
        <w:rPr>
          <w:rFonts w:ascii="Times New Roman" w:hAnsi="Times New Roman" w:cs="Times New Roman"/>
          <w:color w:val="auto"/>
          <w:sz w:val="24"/>
          <w:szCs w:val="24"/>
          <w:lang w:val="en-US"/>
        </w:rPr>
        <w:t>Kernighan, Brian W., and Dennis M. Ritchie. "The C Programming Language." Prentice Hall, 1988.</w:t>
      </w:r>
    </w:p>
    <w:p w14:paraId="431BF1F6" w14:textId="77777777" w:rsidR="009C1FB7" w:rsidRDefault="009C1FB7" w:rsidP="007C2975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CDD95A8" w14:textId="006AA68D" w:rsidR="00741B55" w:rsidRPr="007B1253" w:rsidRDefault="00741B55" w:rsidP="008D14A7">
      <w:pPr>
        <w:pStyle w:val="NaskahReferensiAPA"/>
        <w:numPr>
          <w:ilvl w:val="0"/>
          <w:numId w:val="29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en-US"/>
        </w:rPr>
        <w:t>Soal Case</w:t>
      </w:r>
      <w:r w:rsidR="004115D9" w:rsidRPr="007B1253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21787F3" w14:textId="0CB78682" w:rsidR="004F454F" w:rsidRPr="007B1253" w:rsidRDefault="004F454F" w:rsidP="008D14A7">
      <w:pPr>
        <w:pStyle w:val="ListParagraph"/>
        <w:numPr>
          <w:ilvl w:val="0"/>
          <w:numId w:val="33"/>
        </w:numPr>
        <w:shd w:val="clear" w:color="auto" w:fill="auto"/>
        <w:spacing w:after="0"/>
        <w:ind w:left="851"/>
        <w:rPr>
          <w:rFonts w:ascii="Times New Roman" w:hAnsi="Times New Roman" w:cs="Times New Roman"/>
          <w:b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Buatlah </w:t>
      </w:r>
      <w:r w:rsidRPr="007B1253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code</w:t>
      </w: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untuk </w:t>
      </w:r>
      <w:r w:rsidR="00ED73A6"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menentukan batas usia dalam pembuatan </w:t>
      </w:r>
      <w:r w:rsidR="00EB18D5"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penerimaan bantuan dana </w:t>
      </w:r>
      <w:r w:rsidR="007A13BD"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ke </w:t>
      </w:r>
      <w:r w:rsidR="00EB18D5"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masyarakat, adapun aturannya :</w:t>
      </w:r>
    </w:p>
    <w:p w14:paraId="0171D163" w14:textId="0AE6A76D" w:rsidR="00EB18D5" w:rsidRPr="007B1253" w:rsidRDefault="00EB18D5" w:rsidP="008D14A7">
      <w:pPr>
        <w:pStyle w:val="ListParagraph"/>
        <w:numPr>
          <w:ilvl w:val="0"/>
          <w:numId w:val="34"/>
        </w:numPr>
        <w:shd w:val="clear" w:color="auto" w:fill="auto"/>
        <w:spacing w:after="0"/>
        <w:rPr>
          <w:rFonts w:ascii="Times New Roman" w:hAnsi="Times New Roman" w:cs="Times New Roman"/>
          <w:b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Input</w:t>
      </w:r>
    </w:p>
    <w:p w14:paraId="5C7B686C" w14:textId="18754637" w:rsidR="00EB18D5" w:rsidRPr="007B1253" w:rsidRDefault="00EB18D5" w:rsidP="00EB18D5">
      <w:pPr>
        <w:pStyle w:val="ListParagraph"/>
        <w:numPr>
          <w:ilvl w:val="0"/>
          <w:numId w:val="0"/>
        </w:numPr>
        <w:shd w:val="clear" w:color="auto" w:fill="auto"/>
        <w:spacing w:after="0"/>
        <w:ind w:left="121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Nama dan umur</w:t>
      </w:r>
    </w:p>
    <w:p w14:paraId="2B93A7E1" w14:textId="419DE286" w:rsidR="00EB18D5" w:rsidRPr="007B1253" w:rsidRDefault="002D63B1" w:rsidP="008D14A7">
      <w:pPr>
        <w:pStyle w:val="ListParagraph"/>
        <w:numPr>
          <w:ilvl w:val="0"/>
          <w:numId w:val="34"/>
        </w:numPr>
        <w:shd w:val="clear" w:color="auto" w:fill="auto"/>
        <w:spacing w:after="0"/>
        <w:rPr>
          <w:rFonts w:ascii="Times New Roman" w:hAnsi="Times New Roman" w:cs="Times New Roman"/>
          <w:b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Pilihan Umur</w:t>
      </w:r>
    </w:p>
    <w:p w14:paraId="2FD83607" w14:textId="77777777" w:rsidR="002D63B1" w:rsidRPr="007B1253" w:rsidRDefault="002D63B1" w:rsidP="002D63B1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Bayi = 0-1 tahun</w:t>
      </w:r>
    </w:p>
    <w:p w14:paraId="149D77B9" w14:textId="77777777" w:rsidR="002D63B1" w:rsidRPr="007B1253" w:rsidRDefault="002D63B1" w:rsidP="002D63B1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Batita = 1-3 tahun</w:t>
      </w:r>
    </w:p>
    <w:p w14:paraId="7806AB20" w14:textId="77777777" w:rsidR="002D63B1" w:rsidRPr="007B1253" w:rsidRDefault="002D63B1" w:rsidP="002D63B1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Balita = 3-5 tahun</w:t>
      </w:r>
    </w:p>
    <w:p w14:paraId="32DFF04C" w14:textId="77777777" w:rsidR="002D63B1" w:rsidRPr="007B1253" w:rsidRDefault="002D63B1" w:rsidP="002D63B1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Anak-Anak = 5-12 tahun</w:t>
      </w:r>
    </w:p>
    <w:p w14:paraId="54126F3F" w14:textId="77777777" w:rsidR="002D63B1" w:rsidRPr="007B1253" w:rsidRDefault="002D63B1" w:rsidP="002D63B1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Remaja = 12-17 tahun</w:t>
      </w:r>
    </w:p>
    <w:p w14:paraId="6242A358" w14:textId="77777777" w:rsidR="002D63B1" w:rsidRPr="007B1253" w:rsidRDefault="002D63B1" w:rsidP="002D63B1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Pemuda = 17-30 tahun</w:t>
      </w:r>
    </w:p>
    <w:p w14:paraId="3181508B" w14:textId="77777777" w:rsidR="002D63B1" w:rsidRPr="007B1253" w:rsidRDefault="002D63B1" w:rsidP="002D63B1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Dewasa = 30-60 tahun</w:t>
      </w:r>
    </w:p>
    <w:p w14:paraId="27DCC738" w14:textId="48FBBBB6" w:rsidR="00EB18D5" w:rsidRPr="007B1253" w:rsidRDefault="002D63B1" w:rsidP="002D63B1">
      <w:pPr>
        <w:pStyle w:val="ListParagraph"/>
        <w:numPr>
          <w:ilvl w:val="0"/>
          <w:numId w:val="0"/>
        </w:numPr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Lansia = &gt;60 tahun</w:t>
      </w:r>
    </w:p>
    <w:p w14:paraId="2324DC85" w14:textId="2A750EBC" w:rsidR="00E52103" w:rsidRPr="007B1253" w:rsidRDefault="00E52103" w:rsidP="008D14A7">
      <w:pPr>
        <w:pStyle w:val="ListParagraph"/>
        <w:numPr>
          <w:ilvl w:val="0"/>
          <w:numId w:val="34"/>
        </w:numPr>
        <w:shd w:val="clear" w:color="auto" w:fill="auto"/>
        <w:spacing w:after="0"/>
        <w:rPr>
          <w:rFonts w:ascii="Times New Roman" w:hAnsi="Times New Roman" w:cs="Times New Roman"/>
          <w:b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Dana yang diterima</w:t>
      </w:r>
    </w:p>
    <w:p w14:paraId="36571C5F" w14:textId="77777777" w:rsidR="00E52103" w:rsidRPr="007B1253" w:rsidRDefault="00E52103" w:rsidP="00E52103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Bayi, Batita, Balita dan anak - anak  = 1.000.000</w:t>
      </w:r>
    </w:p>
    <w:p w14:paraId="731E194A" w14:textId="77777777" w:rsidR="00E52103" w:rsidRPr="007B1253" w:rsidRDefault="00E52103" w:rsidP="00E52103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Remaja, Pemuda dan Dewasa = 1.500.000</w:t>
      </w:r>
    </w:p>
    <w:p w14:paraId="329A0B70" w14:textId="601F53D4" w:rsidR="00EB18D5" w:rsidRDefault="00E52103" w:rsidP="000B3A56">
      <w:pPr>
        <w:pStyle w:val="ListParagraph"/>
        <w:shd w:val="clear" w:color="auto" w:fill="auto"/>
        <w:spacing w:after="0"/>
        <w:ind w:left="170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B1253">
        <w:rPr>
          <w:rFonts w:ascii="Times New Roman" w:hAnsi="Times New Roman" w:cs="Times New Roman"/>
          <w:color w:val="auto"/>
          <w:sz w:val="24"/>
          <w:szCs w:val="24"/>
          <w:lang w:val="sv-SE"/>
        </w:rPr>
        <w:t>Lansia = 2.000.000</w:t>
      </w:r>
    </w:p>
    <w:p w14:paraId="317CF0DA" w14:textId="6CA3F2E7" w:rsidR="008064D2" w:rsidRDefault="008064D2" w:rsidP="008064D2">
      <w:pPr>
        <w:shd w:val="clear" w:color="auto" w:fill="auto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Jawab</w:t>
      </w:r>
    </w:p>
    <w:p w14:paraId="67D62EA8" w14:textId="76B53144" w:rsidR="00EB18D5" w:rsidRPr="00571AE4" w:rsidRDefault="008064D2" w:rsidP="00571AE4">
      <w:pPr>
        <w:shd w:val="clear" w:color="auto" w:fill="auto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Program: </w:t>
      </w:r>
      <w:hyperlink r:id="rId8" w:history="1">
        <w:r w:rsidRPr="008064D2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https://onlinegdb.co</w:t>
        </w:r>
        <w:r w:rsidRPr="008064D2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m</w:t>
        </w:r>
        <w:r w:rsidRPr="008064D2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/KoSH</w:t>
        </w:r>
        <w:r w:rsidRPr="008064D2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</w:t>
        </w:r>
        <w:r w:rsidRPr="008064D2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dwYn</w:t>
        </w:r>
      </w:hyperlink>
    </w:p>
    <w:p w14:paraId="2A7D1A19" w14:textId="77777777" w:rsidR="000307FD" w:rsidRPr="007B1253" w:rsidRDefault="000307FD" w:rsidP="001E73C8">
      <w:pPr>
        <w:pStyle w:val="NaskahReferensiAPA"/>
        <w:spacing w:after="0"/>
        <w:ind w:left="117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02E0B32" w14:textId="77777777" w:rsidR="00EF1392" w:rsidRPr="007B1253" w:rsidRDefault="00EF1392" w:rsidP="00EF1392">
      <w:pPr>
        <w:pStyle w:val="NaskahReferensiAPA"/>
        <w:spacing w:after="0"/>
        <w:ind w:left="360" w:firstLine="0"/>
        <w:jc w:val="left"/>
        <w:rPr>
          <w:color w:val="auto"/>
        </w:rPr>
      </w:pPr>
    </w:p>
    <w:sectPr w:rsidR="00EF1392" w:rsidRPr="007B1253" w:rsidSect="008A4403">
      <w:headerReference w:type="default" r:id="rId9"/>
      <w:footerReference w:type="default" r:id="rId10"/>
      <w:headerReference w:type="first" r:id="rId11"/>
      <w:footerReference w:type="first" r:id="rId12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DC9F" w14:textId="77777777" w:rsidR="008A4403" w:rsidRDefault="008A4403" w:rsidP="0080214F">
      <w:pPr>
        <w:pStyle w:val="BalloonText"/>
      </w:pPr>
      <w:r>
        <w:separator/>
      </w:r>
    </w:p>
  </w:endnote>
  <w:endnote w:type="continuationSeparator" w:id="0">
    <w:p w14:paraId="720C26B3" w14:textId="77777777" w:rsidR="008A4403" w:rsidRDefault="008A4403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87D" w14:textId="1815B6A6" w:rsidR="000E740A" w:rsidRPr="000E740A" w:rsidRDefault="000912B7" w:rsidP="000E740A">
    <w:pPr>
      <w:tabs>
        <w:tab w:val="right" w:pos="7938"/>
      </w:tabs>
      <w:jc w:val="left"/>
    </w:pPr>
    <w:r>
      <w:fldChar w:fldCharType="begin"/>
    </w:r>
    <w:r>
      <w:instrText xml:space="preserve"> STYLEREF  "Title Pembahasan"  \* MERGEFORMAT </w:instrText>
    </w:r>
    <w:r>
      <w:fldChar w:fldCharType="separate"/>
    </w:r>
    <w:r w:rsidR="00F44D2D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BF7A48">
      <w:t xml:space="preserve"> ©Arif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fldSimple w:instr=" NUMPAGES   \* MERGEFORMAT ">
      <w:r w:rsidR="005A4B25">
        <w:rPr>
          <w:noProof/>
        </w:rPr>
        <w:t>14</w:t>
      </w:r>
    </w:fldSimple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D66" w14:textId="3C3B89B7" w:rsidR="00E61FE8" w:rsidRPr="007B1253" w:rsidRDefault="007B1253" w:rsidP="007B1253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7B1253">
      <w:rPr>
        <w:rFonts w:ascii="Times New Roman" w:hAnsi="Times New Roman" w:cs="Times New Roman"/>
        <w:sz w:val="24"/>
        <w:szCs w:val="24"/>
      </w:rPr>
      <w:t>Object Oriented Programming</w:t>
    </w:r>
    <w:r w:rsidR="000E740A" w:rsidRPr="007B1253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18EC" w14:textId="77777777" w:rsidR="008A4403" w:rsidRDefault="008A4403" w:rsidP="0080214F">
      <w:pPr>
        <w:pStyle w:val="BalloonText"/>
      </w:pPr>
      <w:r>
        <w:separator/>
      </w:r>
    </w:p>
  </w:footnote>
  <w:footnote w:type="continuationSeparator" w:id="0">
    <w:p w14:paraId="378D9668" w14:textId="77777777" w:rsidR="008A4403" w:rsidRDefault="008A4403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3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5" name="Picture 5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4EA225D"/>
    <w:multiLevelType w:val="hybridMultilevel"/>
    <w:tmpl w:val="EE4C8C1C"/>
    <w:lvl w:ilvl="0" w:tplc="3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30D05FB"/>
    <w:multiLevelType w:val="hybridMultilevel"/>
    <w:tmpl w:val="7750D2BE"/>
    <w:lvl w:ilvl="0" w:tplc="86E200A0">
      <w:start w:val="1"/>
      <w:numFmt w:val="lowerLetter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62495"/>
    <w:multiLevelType w:val="hybridMultilevel"/>
    <w:tmpl w:val="E898CA1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ACE7E4E"/>
    <w:multiLevelType w:val="hybridMultilevel"/>
    <w:tmpl w:val="E6CE29D4"/>
    <w:lvl w:ilvl="0" w:tplc="1F44B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54E2B"/>
    <w:multiLevelType w:val="hybridMultilevel"/>
    <w:tmpl w:val="691E2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7F6F79"/>
    <w:multiLevelType w:val="hybridMultilevel"/>
    <w:tmpl w:val="AB9E42DE"/>
    <w:lvl w:ilvl="0" w:tplc="380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17" w15:restartNumberingAfterBreak="0">
    <w:nsid w:val="33835658"/>
    <w:multiLevelType w:val="hybridMultilevel"/>
    <w:tmpl w:val="5BBEEF2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9" w15:restartNumberingAfterBreak="0">
    <w:nsid w:val="35C053A6"/>
    <w:multiLevelType w:val="hybridMultilevel"/>
    <w:tmpl w:val="17C42D2C"/>
    <w:lvl w:ilvl="0" w:tplc="3F18F280">
      <w:start w:val="1"/>
      <w:numFmt w:val="lowerLetter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B57661"/>
    <w:multiLevelType w:val="hybridMultilevel"/>
    <w:tmpl w:val="6CCE8B0E"/>
    <w:lvl w:ilvl="0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9848EB"/>
    <w:multiLevelType w:val="hybridMultilevel"/>
    <w:tmpl w:val="48A68092"/>
    <w:lvl w:ilvl="0" w:tplc="3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3" w15:restartNumberingAfterBreak="0">
    <w:nsid w:val="425C74F8"/>
    <w:multiLevelType w:val="hybridMultilevel"/>
    <w:tmpl w:val="0A605B2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6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0" w15:restartNumberingAfterBreak="0">
    <w:nsid w:val="586C7003"/>
    <w:multiLevelType w:val="hybridMultilevel"/>
    <w:tmpl w:val="27FC4714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3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8375372"/>
    <w:multiLevelType w:val="hybridMultilevel"/>
    <w:tmpl w:val="4406F048"/>
    <w:lvl w:ilvl="0" w:tplc="3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5" w15:restartNumberingAfterBreak="0">
    <w:nsid w:val="6861213F"/>
    <w:multiLevelType w:val="hybridMultilevel"/>
    <w:tmpl w:val="2CCA9CE2"/>
    <w:lvl w:ilvl="0" w:tplc="8DCE9AA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957743F"/>
    <w:multiLevelType w:val="hybridMultilevel"/>
    <w:tmpl w:val="5B66AF70"/>
    <w:lvl w:ilvl="0" w:tplc="BBBE00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8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9323703"/>
    <w:multiLevelType w:val="hybridMultilevel"/>
    <w:tmpl w:val="93C090F8"/>
    <w:lvl w:ilvl="0" w:tplc="3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3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50757515">
    <w:abstractNumId w:val="12"/>
  </w:num>
  <w:num w:numId="2" w16cid:durableId="165176244">
    <w:abstractNumId w:val="21"/>
  </w:num>
  <w:num w:numId="3" w16cid:durableId="353042562">
    <w:abstractNumId w:val="29"/>
    <w:lvlOverride w:ilvl="0">
      <w:startOverride w:val="1"/>
    </w:lvlOverride>
  </w:num>
  <w:num w:numId="4" w16cid:durableId="1784881438">
    <w:abstractNumId w:val="43"/>
  </w:num>
  <w:num w:numId="5" w16cid:durableId="1995063500">
    <w:abstractNumId w:val="39"/>
  </w:num>
  <w:num w:numId="6" w16cid:durableId="264580532">
    <w:abstractNumId w:val="32"/>
  </w:num>
  <w:num w:numId="7" w16cid:durableId="1161701171">
    <w:abstractNumId w:val="15"/>
  </w:num>
  <w:num w:numId="8" w16cid:durableId="4135708">
    <w:abstractNumId w:val="14"/>
  </w:num>
  <w:num w:numId="9" w16cid:durableId="629290841">
    <w:abstractNumId w:val="2"/>
  </w:num>
  <w:num w:numId="10" w16cid:durableId="731271518">
    <w:abstractNumId w:val="31"/>
  </w:num>
  <w:num w:numId="11" w16cid:durableId="369039739">
    <w:abstractNumId w:val="6"/>
  </w:num>
  <w:num w:numId="12" w16cid:durableId="1713188840">
    <w:abstractNumId w:val="24"/>
  </w:num>
  <w:num w:numId="13" w16cid:durableId="954992490">
    <w:abstractNumId w:val="13"/>
  </w:num>
  <w:num w:numId="14" w16cid:durableId="1008409242">
    <w:abstractNumId w:val="5"/>
  </w:num>
  <w:num w:numId="15" w16cid:durableId="518856883">
    <w:abstractNumId w:val="38"/>
  </w:num>
  <w:num w:numId="16" w16cid:durableId="1365057833">
    <w:abstractNumId w:val="3"/>
  </w:num>
  <w:num w:numId="17" w16cid:durableId="1049915830">
    <w:abstractNumId w:val="28"/>
    <w:lvlOverride w:ilvl="0">
      <w:startOverride w:val="1"/>
    </w:lvlOverride>
  </w:num>
  <w:num w:numId="18" w16cid:durableId="207842563">
    <w:abstractNumId w:val="7"/>
  </w:num>
  <w:num w:numId="19" w16cid:durableId="2025980415">
    <w:abstractNumId w:val="0"/>
  </w:num>
  <w:num w:numId="20" w16cid:durableId="15960129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0500729">
    <w:abstractNumId w:val="27"/>
  </w:num>
  <w:num w:numId="22" w16cid:durableId="1419667409">
    <w:abstractNumId w:val="42"/>
  </w:num>
  <w:num w:numId="23" w16cid:durableId="504904955">
    <w:abstractNumId w:val="11"/>
  </w:num>
  <w:num w:numId="24" w16cid:durableId="1113786822">
    <w:abstractNumId w:val="37"/>
  </w:num>
  <w:num w:numId="25" w16cid:durableId="884877485">
    <w:abstractNumId w:val="25"/>
    <w:lvlOverride w:ilvl="0">
      <w:startOverride w:val="1"/>
    </w:lvlOverride>
  </w:num>
  <w:num w:numId="26" w16cid:durableId="1339313587">
    <w:abstractNumId w:val="26"/>
  </w:num>
  <w:num w:numId="27" w16cid:durableId="19634889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68141057">
    <w:abstractNumId w:val="33"/>
  </w:num>
  <w:num w:numId="29" w16cid:durableId="878931332">
    <w:abstractNumId w:val="10"/>
  </w:num>
  <w:num w:numId="30" w16cid:durableId="1085610261">
    <w:abstractNumId w:val="9"/>
  </w:num>
  <w:num w:numId="31" w16cid:durableId="1819883625">
    <w:abstractNumId w:val="35"/>
  </w:num>
  <w:num w:numId="32" w16cid:durableId="1112940052">
    <w:abstractNumId w:val="19"/>
  </w:num>
  <w:num w:numId="33" w16cid:durableId="1463183635">
    <w:abstractNumId w:val="36"/>
  </w:num>
  <w:num w:numId="34" w16cid:durableId="815532245">
    <w:abstractNumId w:val="4"/>
  </w:num>
  <w:num w:numId="35" w16cid:durableId="1503088774">
    <w:abstractNumId w:val="30"/>
  </w:num>
  <w:num w:numId="36" w16cid:durableId="1102724097">
    <w:abstractNumId w:val="22"/>
  </w:num>
  <w:num w:numId="37" w16cid:durableId="501285127">
    <w:abstractNumId w:val="1"/>
  </w:num>
  <w:num w:numId="38" w16cid:durableId="1258055444">
    <w:abstractNumId w:val="23"/>
  </w:num>
  <w:num w:numId="39" w16cid:durableId="2076926605">
    <w:abstractNumId w:val="41"/>
  </w:num>
  <w:num w:numId="40" w16cid:durableId="1369061023">
    <w:abstractNumId w:val="17"/>
  </w:num>
  <w:num w:numId="41" w16cid:durableId="220144099">
    <w:abstractNumId w:val="20"/>
  </w:num>
  <w:num w:numId="42" w16cid:durableId="1364477855">
    <w:abstractNumId w:val="34"/>
  </w:num>
  <w:num w:numId="43" w16cid:durableId="1764229324">
    <w:abstractNumId w:val="16"/>
  </w:num>
  <w:num w:numId="44" w16cid:durableId="1353610745">
    <w:abstractNumId w:va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0D1A"/>
    <w:rsid w:val="00007697"/>
    <w:rsid w:val="0001177A"/>
    <w:rsid w:val="00012E9A"/>
    <w:rsid w:val="00013B08"/>
    <w:rsid w:val="00025D67"/>
    <w:rsid w:val="000307FD"/>
    <w:rsid w:val="000357FB"/>
    <w:rsid w:val="0004344A"/>
    <w:rsid w:val="00045DB3"/>
    <w:rsid w:val="000543F1"/>
    <w:rsid w:val="00064DF0"/>
    <w:rsid w:val="000737C0"/>
    <w:rsid w:val="0008352A"/>
    <w:rsid w:val="000912B7"/>
    <w:rsid w:val="000943F6"/>
    <w:rsid w:val="000959F9"/>
    <w:rsid w:val="000A137A"/>
    <w:rsid w:val="000A3EA4"/>
    <w:rsid w:val="000B22BC"/>
    <w:rsid w:val="000B29AB"/>
    <w:rsid w:val="000B3874"/>
    <w:rsid w:val="000B3A56"/>
    <w:rsid w:val="000C1BE0"/>
    <w:rsid w:val="000C5C07"/>
    <w:rsid w:val="000C6C88"/>
    <w:rsid w:val="000C731B"/>
    <w:rsid w:val="000D1476"/>
    <w:rsid w:val="000D422D"/>
    <w:rsid w:val="000D74B0"/>
    <w:rsid w:val="000E29F6"/>
    <w:rsid w:val="000E6910"/>
    <w:rsid w:val="000E740A"/>
    <w:rsid w:val="000E76C5"/>
    <w:rsid w:val="000F4501"/>
    <w:rsid w:val="001057F3"/>
    <w:rsid w:val="001124F2"/>
    <w:rsid w:val="00112532"/>
    <w:rsid w:val="001131F2"/>
    <w:rsid w:val="00114769"/>
    <w:rsid w:val="001204A7"/>
    <w:rsid w:val="00120969"/>
    <w:rsid w:val="001271AC"/>
    <w:rsid w:val="00131D35"/>
    <w:rsid w:val="00131DA4"/>
    <w:rsid w:val="001443F8"/>
    <w:rsid w:val="00144B5B"/>
    <w:rsid w:val="00150FF1"/>
    <w:rsid w:val="00152F8E"/>
    <w:rsid w:val="00154C67"/>
    <w:rsid w:val="00166118"/>
    <w:rsid w:val="0017193C"/>
    <w:rsid w:val="00177CB6"/>
    <w:rsid w:val="00182A82"/>
    <w:rsid w:val="00182CF5"/>
    <w:rsid w:val="00184826"/>
    <w:rsid w:val="00192CAE"/>
    <w:rsid w:val="001946BD"/>
    <w:rsid w:val="001A17E5"/>
    <w:rsid w:val="001A1FD6"/>
    <w:rsid w:val="001A2C44"/>
    <w:rsid w:val="001A79ED"/>
    <w:rsid w:val="001B4DA2"/>
    <w:rsid w:val="001C2490"/>
    <w:rsid w:val="001C29EF"/>
    <w:rsid w:val="001C43D0"/>
    <w:rsid w:val="001C60FE"/>
    <w:rsid w:val="001D0FC5"/>
    <w:rsid w:val="001D42F4"/>
    <w:rsid w:val="001D7085"/>
    <w:rsid w:val="001E04FC"/>
    <w:rsid w:val="001E1040"/>
    <w:rsid w:val="001E73C8"/>
    <w:rsid w:val="001F1001"/>
    <w:rsid w:val="001F1E76"/>
    <w:rsid w:val="001F28BA"/>
    <w:rsid w:val="001F2D51"/>
    <w:rsid w:val="001F5EFC"/>
    <w:rsid w:val="00201D30"/>
    <w:rsid w:val="00203D55"/>
    <w:rsid w:val="00203F29"/>
    <w:rsid w:val="00206F26"/>
    <w:rsid w:val="00212FB5"/>
    <w:rsid w:val="00215C2D"/>
    <w:rsid w:val="00222102"/>
    <w:rsid w:val="002321F9"/>
    <w:rsid w:val="00261056"/>
    <w:rsid w:val="0026246A"/>
    <w:rsid w:val="002648A5"/>
    <w:rsid w:val="0026521D"/>
    <w:rsid w:val="00270AA0"/>
    <w:rsid w:val="002710F2"/>
    <w:rsid w:val="00272825"/>
    <w:rsid w:val="002748A0"/>
    <w:rsid w:val="00276B51"/>
    <w:rsid w:val="00277AD7"/>
    <w:rsid w:val="00283A81"/>
    <w:rsid w:val="00285A1E"/>
    <w:rsid w:val="00292BA6"/>
    <w:rsid w:val="00294927"/>
    <w:rsid w:val="00296982"/>
    <w:rsid w:val="002A1E53"/>
    <w:rsid w:val="002A31AE"/>
    <w:rsid w:val="002A4D10"/>
    <w:rsid w:val="002A7ECE"/>
    <w:rsid w:val="002C05E3"/>
    <w:rsid w:val="002C24BC"/>
    <w:rsid w:val="002D1A72"/>
    <w:rsid w:val="002D1E39"/>
    <w:rsid w:val="002D391E"/>
    <w:rsid w:val="002D63B1"/>
    <w:rsid w:val="002D63D1"/>
    <w:rsid w:val="002D683E"/>
    <w:rsid w:val="002E2AA3"/>
    <w:rsid w:val="002E5176"/>
    <w:rsid w:val="002E71B4"/>
    <w:rsid w:val="002E764C"/>
    <w:rsid w:val="002F24D2"/>
    <w:rsid w:val="002F564E"/>
    <w:rsid w:val="003105DB"/>
    <w:rsid w:val="003113F9"/>
    <w:rsid w:val="00312D6B"/>
    <w:rsid w:val="00317FED"/>
    <w:rsid w:val="0032026D"/>
    <w:rsid w:val="003231E8"/>
    <w:rsid w:val="00331B43"/>
    <w:rsid w:val="00344F8B"/>
    <w:rsid w:val="003478E9"/>
    <w:rsid w:val="003504C2"/>
    <w:rsid w:val="00356471"/>
    <w:rsid w:val="00357B84"/>
    <w:rsid w:val="003657EE"/>
    <w:rsid w:val="00371832"/>
    <w:rsid w:val="00373379"/>
    <w:rsid w:val="00376D81"/>
    <w:rsid w:val="003777E3"/>
    <w:rsid w:val="00385C1B"/>
    <w:rsid w:val="00386679"/>
    <w:rsid w:val="00387CB8"/>
    <w:rsid w:val="00390D70"/>
    <w:rsid w:val="003A2E40"/>
    <w:rsid w:val="003A76B3"/>
    <w:rsid w:val="003B2857"/>
    <w:rsid w:val="003B2CB4"/>
    <w:rsid w:val="003D562F"/>
    <w:rsid w:val="003E131D"/>
    <w:rsid w:val="003E1DC0"/>
    <w:rsid w:val="003E4DA6"/>
    <w:rsid w:val="003E5C22"/>
    <w:rsid w:val="003F2603"/>
    <w:rsid w:val="003F3BBE"/>
    <w:rsid w:val="003F52F4"/>
    <w:rsid w:val="004012EC"/>
    <w:rsid w:val="00401C96"/>
    <w:rsid w:val="0040429E"/>
    <w:rsid w:val="00410F37"/>
    <w:rsid w:val="004115D9"/>
    <w:rsid w:val="00413F69"/>
    <w:rsid w:val="0041491B"/>
    <w:rsid w:val="00417206"/>
    <w:rsid w:val="0041788D"/>
    <w:rsid w:val="00424DEF"/>
    <w:rsid w:val="00435E93"/>
    <w:rsid w:val="00437FCE"/>
    <w:rsid w:val="004415F2"/>
    <w:rsid w:val="00441F26"/>
    <w:rsid w:val="0044207F"/>
    <w:rsid w:val="0044227E"/>
    <w:rsid w:val="0044293B"/>
    <w:rsid w:val="00444E9B"/>
    <w:rsid w:val="00445085"/>
    <w:rsid w:val="00453416"/>
    <w:rsid w:val="00456631"/>
    <w:rsid w:val="0045669B"/>
    <w:rsid w:val="00466C83"/>
    <w:rsid w:val="004736A5"/>
    <w:rsid w:val="00480A4B"/>
    <w:rsid w:val="00481B00"/>
    <w:rsid w:val="00484274"/>
    <w:rsid w:val="004931CF"/>
    <w:rsid w:val="004A2475"/>
    <w:rsid w:val="004A3D94"/>
    <w:rsid w:val="004B4853"/>
    <w:rsid w:val="004B5446"/>
    <w:rsid w:val="004C20BF"/>
    <w:rsid w:val="004C421E"/>
    <w:rsid w:val="004D03A6"/>
    <w:rsid w:val="004D152E"/>
    <w:rsid w:val="004D4C4D"/>
    <w:rsid w:val="004F0918"/>
    <w:rsid w:val="004F1591"/>
    <w:rsid w:val="004F1656"/>
    <w:rsid w:val="004F454F"/>
    <w:rsid w:val="004F5BAF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631F"/>
    <w:rsid w:val="00537B6D"/>
    <w:rsid w:val="005515D9"/>
    <w:rsid w:val="00551C79"/>
    <w:rsid w:val="00553192"/>
    <w:rsid w:val="00553F13"/>
    <w:rsid w:val="005543E5"/>
    <w:rsid w:val="005556FA"/>
    <w:rsid w:val="0055744B"/>
    <w:rsid w:val="005607B4"/>
    <w:rsid w:val="005643C2"/>
    <w:rsid w:val="0057090B"/>
    <w:rsid w:val="00571974"/>
    <w:rsid w:val="00571AE4"/>
    <w:rsid w:val="005726C0"/>
    <w:rsid w:val="0058451E"/>
    <w:rsid w:val="0059015B"/>
    <w:rsid w:val="0059130D"/>
    <w:rsid w:val="0059292A"/>
    <w:rsid w:val="005A1732"/>
    <w:rsid w:val="005A22CA"/>
    <w:rsid w:val="005A341E"/>
    <w:rsid w:val="005A4B25"/>
    <w:rsid w:val="005B0978"/>
    <w:rsid w:val="005B28AA"/>
    <w:rsid w:val="005B40AD"/>
    <w:rsid w:val="005C5A20"/>
    <w:rsid w:val="005C5A7E"/>
    <w:rsid w:val="005E2465"/>
    <w:rsid w:val="005F2B13"/>
    <w:rsid w:val="005F3C23"/>
    <w:rsid w:val="0060360D"/>
    <w:rsid w:val="0060492A"/>
    <w:rsid w:val="00610A05"/>
    <w:rsid w:val="00615CAE"/>
    <w:rsid w:val="00627BE3"/>
    <w:rsid w:val="00630736"/>
    <w:rsid w:val="00631B80"/>
    <w:rsid w:val="00631C53"/>
    <w:rsid w:val="0064602D"/>
    <w:rsid w:val="00647F57"/>
    <w:rsid w:val="006517F7"/>
    <w:rsid w:val="00655FAD"/>
    <w:rsid w:val="006753F9"/>
    <w:rsid w:val="00676D91"/>
    <w:rsid w:val="00680CB5"/>
    <w:rsid w:val="006867D7"/>
    <w:rsid w:val="00686D45"/>
    <w:rsid w:val="00690FC7"/>
    <w:rsid w:val="00694AF7"/>
    <w:rsid w:val="00695D7D"/>
    <w:rsid w:val="006976A5"/>
    <w:rsid w:val="006A2616"/>
    <w:rsid w:val="006A2BFD"/>
    <w:rsid w:val="006A3FBF"/>
    <w:rsid w:val="006A6B87"/>
    <w:rsid w:val="006B243A"/>
    <w:rsid w:val="006C2DCC"/>
    <w:rsid w:val="006C5078"/>
    <w:rsid w:val="006C569A"/>
    <w:rsid w:val="006D40CA"/>
    <w:rsid w:val="006D4AA5"/>
    <w:rsid w:val="006E145C"/>
    <w:rsid w:val="006E3DE2"/>
    <w:rsid w:val="007024B7"/>
    <w:rsid w:val="00703663"/>
    <w:rsid w:val="00707622"/>
    <w:rsid w:val="00716B6A"/>
    <w:rsid w:val="00720F51"/>
    <w:rsid w:val="00723B1F"/>
    <w:rsid w:val="00730B67"/>
    <w:rsid w:val="00736B9A"/>
    <w:rsid w:val="00737AA4"/>
    <w:rsid w:val="00741B55"/>
    <w:rsid w:val="00746F3E"/>
    <w:rsid w:val="00751074"/>
    <w:rsid w:val="0075200F"/>
    <w:rsid w:val="0075269A"/>
    <w:rsid w:val="007544D5"/>
    <w:rsid w:val="0075711E"/>
    <w:rsid w:val="00757B65"/>
    <w:rsid w:val="00763402"/>
    <w:rsid w:val="00771C96"/>
    <w:rsid w:val="0077576B"/>
    <w:rsid w:val="00777368"/>
    <w:rsid w:val="00782330"/>
    <w:rsid w:val="00783A85"/>
    <w:rsid w:val="0079039C"/>
    <w:rsid w:val="0079209E"/>
    <w:rsid w:val="00794A42"/>
    <w:rsid w:val="007978E4"/>
    <w:rsid w:val="007A13BD"/>
    <w:rsid w:val="007A32DB"/>
    <w:rsid w:val="007A362A"/>
    <w:rsid w:val="007A756D"/>
    <w:rsid w:val="007B0A7A"/>
    <w:rsid w:val="007B1253"/>
    <w:rsid w:val="007B1E23"/>
    <w:rsid w:val="007B5BA2"/>
    <w:rsid w:val="007B7827"/>
    <w:rsid w:val="007C2975"/>
    <w:rsid w:val="007C475A"/>
    <w:rsid w:val="007C693F"/>
    <w:rsid w:val="007D10A9"/>
    <w:rsid w:val="007D2213"/>
    <w:rsid w:val="007E060C"/>
    <w:rsid w:val="007E51BE"/>
    <w:rsid w:val="007F3370"/>
    <w:rsid w:val="007F4B24"/>
    <w:rsid w:val="00801965"/>
    <w:rsid w:val="0080214F"/>
    <w:rsid w:val="00804101"/>
    <w:rsid w:val="00805DC7"/>
    <w:rsid w:val="008064D2"/>
    <w:rsid w:val="008206A6"/>
    <w:rsid w:val="0082261E"/>
    <w:rsid w:val="0082345F"/>
    <w:rsid w:val="00832CC7"/>
    <w:rsid w:val="0083798B"/>
    <w:rsid w:val="00841795"/>
    <w:rsid w:val="00841C17"/>
    <w:rsid w:val="00842306"/>
    <w:rsid w:val="00842B12"/>
    <w:rsid w:val="00846A95"/>
    <w:rsid w:val="00846CB7"/>
    <w:rsid w:val="00850814"/>
    <w:rsid w:val="00862786"/>
    <w:rsid w:val="008638A9"/>
    <w:rsid w:val="00870AAF"/>
    <w:rsid w:val="00871390"/>
    <w:rsid w:val="0087376F"/>
    <w:rsid w:val="0087799F"/>
    <w:rsid w:val="00883769"/>
    <w:rsid w:val="00883AAF"/>
    <w:rsid w:val="00885BFF"/>
    <w:rsid w:val="00892392"/>
    <w:rsid w:val="0089781B"/>
    <w:rsid w:val="008A22BA"/>
    <w:rsid w:val="008A4403"/>
    <w:rsid w:val="008A5CC7"/>
    <w:rsid w:val="008A756E"/>
    <w:rsid w:val="008B3BD9"/>
    <w:rsid w:val="008B4CE0"/>
    <w:rsid w:val="008C3955"/>
    <w:rsid w:val="008C480F"/>
    <w:rsid w:val="008C6177"/>
    <w:rsid w:val="008C649E"/>
    <w:rsid w:val="008C750F"/>
    <w:rsid w:val="008D14A7"/>
    <w:rsid w:val="008D7D79"/>
    <w:rsid w:val="008D7E7A"/>
    <w:rsid w:val="008E3D49"/>
    <w:rsid w:val="008E6956"/>
    <w:rsid w:val="008F3033"/>
    <w:rsid w:val="0090428A"/>
    <w:rsid w:val="00905A2D"/>
    <w:rsid w:val="00916EC9"/>
    <w:rsid w:val="009264E3"/>
    <w:rsid w:val="00932996"/>
    <w:rsid w:val="00934C16"/>
    <w:rsid w:val="00935066"/>
    <w:rsid w:val="00942F2C"/>
    <w:rsid w:val="00946557"/>
    <w:rsid w:val="009504E2"/>
    <w:rsid w:val="00951097"/>
    <w:rsid w:val="00961D9B"/>
    <w:rsid w:val="00962259"/>
    <w:rsid w:val="0097347C"/>
    <w:rsid w:val="00985051"/>
    <w:rsid w:val="00987ED9"/>
    <w:rsid w:val="009A3271"/>
    <w:rsid w:val="009A6444"/>
    <w:rsid w:val="009B3637"/>
    <w:rsid w:val="009C140D"/>
    <w:rsid w:val="009C1FB7"/>
    <w:rsid w:val="009C3008"/>
    <w:rsid w:val="009C483A"/>
    <w:rsid w:val="009C5581"/>
    <w:rsid w:val="009D3837"/>
    <w:rsid w:val="009D4312"/>
    <w:rsid w:val="009E3529"/>
    <w:rsid w:val="009F2687"/>
    <w:rsid w:val="009F7F1E"/>
    <w:rsid w:val="00A016D6"/>
    <w:rsid w:val="00A061BB"/>
    <w:rsid w:val="00A34D75"/>
    <w:rsid w:val="00A37D11"/>
    <w:rsid w:val="00A40027"/>
    <w:rsid w:val="00A64E7E"/>
    <w:rsid w:val="00A7571F"/>
    <w:rsid w:val="00A82B3B"/>
    <w:rsid w:val="00A93E4E"/>
    <w:rsid w:val="00AA219C"/>
    <w:rsid w:val="00AC6DD4"/>
    <w:rsid w:val="00AC7E42"/>
    <w:rsid w:val="00AD1225"/>
    <w:rsid w:val="00AD2F7F"/>
    <w:rsid w:val="00AD34B0"/>
    <w:rsid w:val="00AD5400"/>
    <w:rsid w:val="00AE4109"/>
    <w:rsid w:val="00AF1B9A"/>
    <w:rsid w:val="00AF64E0"/>
    <w:rsid w:val="00B07433"/>
    <w:rsid w:val="00B15BE8"/>
    <w:rsid w:val="00B17F3F"/>
    <w:rsid w:val="00B21B78"/>
    <w:rsid w:val="00B2213E"/>
    <w:rsid w:val="00B2221B"/>
    <w:rsid w:val="00B24D1C"/>
    <w:rsid w:val="00B26467"/>
    <w:rsid w:val="00B30966"/>
    <w:rsid w:val="00B334F2"/>
    <w:rsid w:val="00B35F0A"/>
    <w:rsid w:val="00B3715A"/>
    <w:rsid w:val="00B37D2A"/>
    <w:rsid w:val="00B41388"/>
    <w:rsid w:val="00B44097"/>
    <w:rsid w:val="00B471DE"/>
    <w:rsid w:val="00B603E9"/>
    <w:rsid w:val="00B60966"/>
    <w:rsid w:val="00B63582"/>
    <w:rsid w:val="00B64824"/>
    <w:rsid w:val="00B66DD5"/>
    <w:rsid w:val="00B70FB0"/>
    <w:rsid w:val="00B76986"/>
    <w:rsid w:val="00B969F4"/>
    <w:rsid w:val="00BA0936"/>
    <w:rsid w:val="00BA3B39"/>
    <w:rsid w:val="00BA42C9"/>
    <w:rsid w:val="00BA7607"/>
    <w:rsid w:val="00BB2A68"/>
    <w:rsid w:val="00BC02EA"/>
    <w:rsid w:val="00BC2000"/>
    <w:rsid w:val="00BF708C"/>
    <w:rsid w:val="00BF7A48"/>
    <w:rsid w:val="00BF7A5C"/>
    <w:rsid w:val="00C00FE6"/>
    <w:rsid w:val="00C26A88"/>
    <w:rsid w:val="00C31839"/>
    <w:rsid w:val="00C341A6"/>
    <w:rsid w:val="00C41810"/>
    <w:rsid w:val="00C46017"/>
    <w:rsid w:val="00C47CD5"/>
    <w:rsid w:val="00C50931"/>
    <w:rsid w:val="00C600C9"/>
    <w:rsid w:val="00C610A1"/>
    <w:rsid w:val="00C617AD"/>
    <w:rsid w:val="00C70F4D"/>
    <w:rsid w:val="00C72B32"/>
    <w:rsid w:val="00C75587"/>
    <w:rsid w:val="00C81010"/>
    <w:rsid w:val="00C8145F"/>
    <w:rsid w:val="00C830C0"/>
    <w:rsid w:val="00C83191"/>
    <w:rsid w:val="00C919C6"/>
    <w:rsid w:val="00C9301E"/>
    <w:rsid w:val="00C9376B"/>
    <w:rsid w:val="00C93B8C"/>
    <w:rsid w:val="00C96025"/>
    <w:rsid w:val="00CA02B9"/>
    <w:rsid w:val="00CA195E"/>
    <w:rsid w:val="00CA479B"/>
    <w:rsid w:val="00CA6499"/>
    <w:rsid w:val="00CA6937"/>
    <w:rsid w:val="00CB369F"/>
    <w:rsid w:val="00CC0B15"/>
    <w:rsid w:val="00CC0E46"/>
    <w:rsid w:val="00CD1DFA"/>
    <w:rsid w:val="00CD7FD6"/>
    <w:rsid w:val="00CF0AEA"/>
    <w:rsid w:val="00CF235C"/>
    <w:rsid w:val="00CF35C2"/>
    <w:rsid w:val="00CF5F55"/>
    <w:rsid w:val="00CF6120"/>
    <w:rsid w:val="00D03B70"/>
    <w:rsid w:val="00D046B0"/>
    <w:rsid w:val="00D07F77"/>
    <w:rsid w:val="00D15BF6"/>
    <w:rsid w:val="00D30C07"/>
    <w:rsid w:val="00D34EA0"/>
    <w:rsid w:val="00D3524B"/>
    <w:rsid w:val="00D37636"/>
    <w:rsid w:val="00D43B26"/>
    <w:rsid w:val="00D5530E"/>
    <w:rsid w:val="00D55332"/>
    <w:rsid w:val="00D56CC3"/>
    <w:rsid w:val="00D77ABC"/>
    <w:rsid w:val="00D9446B"/>
    <w:rsid w:val="00D962A4"/>
    <w:rsid w:val="00D96EB4"/>
    <w:rsid w:val="00D97421"/>
    <w:rsid w:val="00DA12B8"/>
    <w:rsid w:val="00DA79AB"/>
    <w:rsid w:val="00DB1406"/>
    <w:rsid w:val="00DB68E5"/>
    <w:rsid w:val="00DC2B04"/>
    <w:rsid w:val="00DC39CC"/>
    <w:rsid w:val="00DD44BC"/>
    <w:rsid w:val="00DD68C9"/>
    <w:rsid w:val="00DE04D0"/>
    <w:rsid w:val="00DE0BA4"/>
    <w:rsid w:val="00DF555A"/>
    <w:rsid w:val="00DF619C"/>
    <w:rsid w:val="00DF6E03"/>
    <w:rsid w:val="00E07B0E"/>
    <w:rsid w:val="00E201BC"/>
    <w:rsid w:val="00E20ADA"/>
    <w:rsid w:val="00E21D74"/>
    <w:rsid w:val="00E22A20"/>
    <w:rsid w:val="00E22AEE"/>
    <w:rsid w:val="00E30693"/>
    <w:rsid w:val="00E4128C"/>
    <w:rsid w:val="00E435FB"/>
    <w:rsid w:val="00E4660A"/>
    <w:rsid w:val="00E52103"/>
    <w:rsid w:val="00E54103"/>
    <w:rsid w:val="00E61DC4"/>
    <w:rsid w:val="00E61FE8"/>
    <w:rsid w:val="00E6610B"/>
    <w:rsid w:val="00E713FE"/>
    <w:rsid w:val="00E75A20"/>
    <w:rsid w:val="00E77236"/>
    <w:rsid w:val="00E825A1"/>
    <w:rsid w:val="00E85634"/>
    <w:rsid w:val="00E86121"/>
    <w:rsid w:val="00E8794B"/>
    <w:rsid w:val="00E9097A"/>
    <w:rsid w:val="00E91CA7"/>
    <w:rsid w:val="00E9226D"/>
    <w:rsid w:val="00EA1132"/>
    <w:rsid w:val="00EA7092"/>
    <w:rsid w:val="00EB18D5"/>
    <w:rsid w:val="00EB325C"/>
    <w:rsid w:val="00EB3B4F"/>
    <w:rsid w:val="00EB5D9E"/>
    <w:rsid w:val="00EB648B"/>
    <w:rsid w:val="00EC1AF1"/>
    <w:rsid w:val="00EC2C3D"/>
    <w:rsid w:val="00EC3C69"/>
    <w:rsid w:val="00ED73A6"/>
    <w:rsid w:val="00EE774F"/>
    <w:rsid w:val="00EF08E9"/>
    <w:rsid w:val="00EF1392"/>
    <w:rsid w:val="00EF2E7C"/>
    <w:rsid w:val="00F008AA"/>
    <w:rsid w:val="00F066F3"/>
    <w:rsid w:val="00F141E9"/>
    <w:rsid w:val="00F207BC"/>
    <w:rsid w:val="00F26259"/>
    <w:rsid w:val="00F278A4"/>
    <w:rsid w:val="00F416DF"/>
    <w:rsid w:val="00F43377"/>
    <w:rsid w:val="00F44D2D"/>
    <w:rsid w:val="00F4618E"/>
    <w:rsid w:val="00F5324B"/>
    <w:rsid w:val="00F60E16"/>
    <w:rsid w:val="00F65E90"/>
    <w:rsid w:val="00F6723C"/>
    <w:rsid w:val="00F6757F"/>
    <w:rsid w:val="00F717DC"/>
    <w:rsid w:val="00F7425E"/>
    <w:rsid w:val="00F75977"/>
    <w:rsid w:val="00F772A2"/>
    <w:rsid w:val="00F83EFB"/>
    <w:rsid w:val="00F8414C"/>
    <w:rsid w:val="00F85218"/>
    <w:rsid w:val="00F870AB"/>
    <w:rsid w:val="00F94296"/>
    <w:rsid w:val="00F97ADF"/>
    <w:rsid w:val="00FA1181"/>
    <w:rsid w:val="00FA2BB6"/>
    <w:rsid w:val="00FB1887"/>
    <w:rsid w:val="00FB2A02"/>
    <w:rsid w:val="00FB31EA"/>
    <w:rsid w:val="00FB3AFD"/>
    <w:rsid w:val="00FB5C18"/>
    <w:rsid w:val="00FC2308"/>
    <w:rsid w:val="00FC5D02"/>
    <w:rsid w:val="00FC6EAC"/>
    <w:rsid w:val="00FD15AA"/>
    <w:rsid w:val="00FE11CB"/>
    <w:rsid w:val="00FF1934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ljs-keyword">
    <w:name w:val="hljs-keyword"/>
    <w:basedOn w:val="DefaultParagraphFont"/>
    <w:rsid w:val="00FA1181"/>
  </w:style>
  <w:style w:type="character" w:customStyle="1" w:styleId="hljs-title">
    <w:name w:val="hljs-title"/>
    <w:basedOn w:val="DefaultParagraphFont"/>
    <w:rsid w:val="00FA1181"/>
  </w:style>
  <w:style w:type="character" w:customStyle="1" w:styleId="hljs-type">
    <w:name w:val="hljs-type"/>
    <w:basedOn w:val="DefaultParagraphFont"/>
    <w:rsid w:val="00FA1181"/>
  </w:style>
  <w:style w:type="character" w:customStyle="1" w:styleId="hljs-comment">
    <w:name w:val="hljs-comment"/>
    <w:basedOn w:val="DefaultParagraphFont"/>
    <w:rsid w:val="00D37636"/>
  </w:style>
  <w:style w:type="character" w:customStyle="1" w:styleId="hljs-string">
    <w:name w:val="hljs-string"/>
    <w:basedOn w:val="DefaultParagraphFont"/>
    <w:rsid w:val="00D37636"/>
  </w:style>
  <w:style w:type="character" w:customStyle="1" w:styleId="hljs-number">
    <w:name w:val="hljs-number"/>
    <w:basedOn w:val="DefaultParagraphFont"/>
    <w:rsid w:val="00D37636"/>
  </w:style>
  <w:style w:type="character" w:customStyle="1" w:styleId="hljs-function">
    <w:name w:val="hljs-function"/>
    <w:basedOn w:val="DefaultParagraphFont"/>
    <w:rsid w:val="00F207BC"/>
  </w:style>
  <w:style w:type="character" w:customStyle="1" w:styleId="hljs-params">
    <w:name w:val="hljs-params"/>
    <w:basedOn w:val="DefaultParagraphFont"/>
    <w:rsid w:val="00F207BC"/>
  </w:style>
  <w:style w:type="character" w:customStyle="1" w:styleId="hljs-builtin">
    <w:name w:val="hljs-built_in"/>
    <w:basedOn w:val="DefaultParagraphFont"/>
    <w:rsid w:val="000959F9"/>
  </w:style>
  <w:style w:type="character" w:styleId="UnresolvedMention">
    <w:name w:val="Unresolved Mention"/>
    <w:basedOn w:val="DefaultParagraphFont"/>
    <w:uiPriority w:val="99"/>
    <w:rsid w:val="00806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A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KoSHhdwY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99F7-69A7-471E-9D46-5E24C2EC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642</TotalTime>
  <Pages>8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7992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FRANS SEBASTIAN</cp:lastModifiedBy>
  <cp:revision>259</cp:revision>
  <cp:lastPrinted>2024-03-10T17:45:00Z</cp:lastPrinted>
  <dcterms:created xsi:type="dcterms:W3CDTF">2017-04-04T03:39:00Z</dcterms:created>
  <dcterms:modified xsi:type="dcterms:W3CDTF">2024-03-10T17:46:00Z</dcterms:modified>
</cp:coreProperties>
</file>